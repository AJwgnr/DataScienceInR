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B" w:rsidRPr="00384555" w:rsidRDefault="00847A0C" w:rsidP="00A82DE9">
      <w:pPr>
        <w:pStyle w:val="berschrift1"/>
        <w:ind w:left="-851" w:right="0"/>
        <w:rPr>
          <w:rFonts w:asciiTheme="minorHAnsi" w:hAnsiTheme="minorHAnsi"/>
          <w:sz w:val="28"/>
          <w:szCs w:val="28"/>
          <w:lang w:val="de-DE"/>
        </w:rPr>
      </w:pPr>
      <w:r w:rsidRPr="00D751A1">
        <w:rPr>
          <w:rFonts w:asciiTheme="minorHAnsi" w:hAnsiTheme="minorHAnsi"/>
          <w:noProof/>
          <w:sz w:val="28"/>
          <w:szCs w:val="28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CB504" wp14:editId="61C937BD">
                <wp:simplePos x="0" y="0"/>
                <wp:positionH relativeFrom="column">
                  <wp:posOffset>2884347</wp:posOffset>
                </wp:positionH>
                <wp:positionV relativeFrom="paragraph">
                  <wp:posOffset>-221822</wp:posOffset>
                </wp:positionV>
                <wp:extent cx="1827914" cy="393065"/>
                <wp:effectExtent l="0" t="0" r="20320" b="2603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7914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1A1" w:rsidRPr="00847A0C" w:rsidRDefault="00A235FF">
                            <w:pPr>
                              <w:rPr>
                                <w:sz w:val="22"/>
                              </w:rPr>
                            </w:pPr>
                            <w:r w:rsidRPr="00847A0C">
                              <w:rPr>
                                <w:sz w:val="22"/>
                              </w:rPr>
                              <w:t>VP-</w:t>
                            </w:r>
                            <w:proofErr w:type="spellStart"/>
                            <w:r w:rsidR="00D751A1" w:rsidRPr="00847A0C">
                              <w:rPr>
                                <w:sz w:val="22"/>
                              </w:rPr>
                              <w:t>Nr</w:t>
                            </w:r>
                            <w:proofErr w:type="spellEnd"/>
                            <w:r w:rsidR="00D751A1" w:rsidRPr="00847A0C">
                              <w:rPr>
                                <w:sz w:val="22"/>
                              </w:rPr>
                              <w:t>.: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27.1pt;margin-top:-17.45pt;width:143.95pt;height:3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">
                <v:textbox>
                  <w:txbxContent>
                    <w:p w:rsidR="00D751A1" w:rsidRPr="00847A0C" w:rsidRDefault="00A235FF">
                      <w:pPr>
                        <w:rPr>
                          <w:sz w:val="22"/>
                        </w:rPr>
                      </w:pPr>
                      <w:r w:rsidRPr="00847A0C">
                        <w:rPr>
                          <w:sz w:val="22"/>
                        </w:rPr>
                        <w:t>VP-</w:t>
                      </w:r>
                      <w:proofErr w:type="spellStart"/>
                      <w:r w:rsidR="00D751A1" w:rsidRPr="00847A0C">
                        <w:rPr>
                          <w:sz w:val="22"/>
                        </w:rPr>
                        <w:t>Nr</w:t>
                      </w:r>
                      <w:proofErr w:type="spellEnd"/>
                      <w:r w:rsidR="00D751A1" w:rsidRPr="00847A0C">
                        <w:rPr>
                          <w:sz w:val="22"/>
                        </w:rPr>
                        <w:t>.:</w:t>
                      </w:r>
                    </w:p>
                  </w:txbxContent>
                </v:textbox>
              </v:shape>
            </w:pict>
          </mc:Fallback>
        </mc:AlternateContent>
      </w:r>
      <w:r w:rsidRPr="00D751A1">
        <w:rPr>
          <w:rFonts w:asciiTheme="minorHAnsi" w:hAnsiTheme="minorHAnsi"/>
          <w:noProof/>
          <w:sz w:val="28"/>
          <w:szCs w:val="28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2B3F9" wp14:editId="25CF4FF2">
                <wp:simplePos x="0" y="0"/>
                <wp:positionH relativeFrom="column">
                  <wp:posOffset>5699760</wp:posOffset>
                </wp:positionH>
                <wp:positionV relativeFrom="paragraph">
                  <wp:posOffset>-225425</wp:posOffset>
                </wp:positionV>
                <wp:extent cx="988695" cy="393065"/>
                <wp:effectExtent l="0" t="0" r="20955" b="26035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1A1" w:rsidRPr="00847A0C" w:rsidRDefault="00847A0C" w:rsidP="00D751A1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847A0C">
                              <w:rPr>
                                <w:sz w:val="22"/>
                              </w:rPr>
                              <w:t>Kürzel</w:t>
                            </w:r>
                            <w:proofErr w:type="spellEnd"/>
                            <w:r w:rsidRPr="00847A0C">
                              <w:rPr>
                                <w:sz w:val="22"/>
                              </w:rPr>
                              <w:t xml:space="preserve"> VL</w:t>
                            </w:r>
                            <w:r w:rsidR="00D751A1" w:rsidRPr="00847A0C">
                              <w:rPr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48.8pt;margin-top:-17.75pt;width:77.85pt;height:3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">
                <v:textbox>
                  <w:txbxContent>
                    <w:p w:rsidR="00D751A1" w:rsidRPr="00847A0C" w:rsidRDefault="00847A0C" w:rsidP="00D751A1">
                      <w:pPr>
                        <w:rPr>
                          <w:sz w:val="22"/>
                        </w:rPr>
                      </w:pPr>
                      <w:proofErr w:type="spellStart"/>
                      <w:r w:rsidRPr="00847A0C">
                        <w:rPr>
                          <w:sz w:val="22"/>
                        </w:rPr>
                        <w:t>Kürzel</w:t>
                      </w:r>
                      <w:proofErr w:type="spellEnd"/>
                      <w:r w:rsidRPr="00847A0C">
                        <w:rPr>
                          <w:sz w:val="22"/>
                        </w:rPr>
                        <w:t xml:space="preserve"> VL</w:t>
                      </w:r>
                      <w:r w:rsidR="00D751A1" w:rsidRPr="00847A0C">
                        <w:rPr>
                          <w:sz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D751A1">
        <w:rPr>
          <w:rFonts w:asciiTheme="minorHAnsi" w:hAnsiTheme="minorHAnsi"/>
          <w:noProof/>
          <w:sz w:val="28"/>
          <w:szCs w:val="28"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AAD64" wp14:editId="6F1A8AD3">
                <wp:simplePos x="0" y="0"/>
                <wp:positionH relativeFrom="column">
                  <wp:posOffset>4714240</wp:posOffset>
                </wp:positionH>
                <wp:positionV relativeFrom="paragraph">
                  <wp:posOffset>-222250</wp:posOffset>
                </wp:positionV>
                <wp:extent cx="988695" cy="393065"/>
                <wp:effectExtent l="0" t="0" r="20955" b="2603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A0C" w:rsidRPr="00847A0C" w:rsidRDefault="00847A0C" w:rsidP="00847A0C">
                            <w:pPr>
                              <w:rPr>
                                <w:sz w:val="22"/>
                              </w:rPr>
                            </w:pPr>
                            <w:r w:rsidRPr="00847A0C">
                              <w:rPr>
                                <w:sz w:val="22"/>
                              </w:rPr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1.2pt;margin-top:-17.5pt;width:77.85pt;height:3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">
                <v:textbox>
                  <w:txbxContent>
                    <w:p w:rsidR="00847A0C" w:rsidRPr="00847A0C" w:rsidRDefault="00847A0C" w:rsidP="00847A0C">
                      <w:pPr>
                        <w:rPr>
                          <w:sz w:val="22"/>
                        </w:rPr>
                      </w:pPr>
                      <w:r w:rsidRPr="00847A0C">
                        <w:rPr>
                          <w:sz w:val="22"/>
                        </w:rPr>
                        <w:t>Datum:</w:t>
                      </w:r>
                    </w:p>
                  </w:txbxContent>
                </v:textbox>
              </v:shape>
            </w:pict>
          </mc:Fallback>
        </mc:AlternateContent>
      </w:r>
      <w:r w:rsidR="001A1A6B" w:rsidRPr="00384555">
        <w:rPr>
          <w:rFonts w:asciiTheme="minorHAnsi" w:hAnsiTheme="minorHAnsi"/>
          <w:noProof/>
          <w:sz w:val="28"/>
          <w:szCs w:val="28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5DBBB" wp14:editId="47AB8E8B">
                <wp:simplePos x="0" y="0"/>
                <wp:positionH relativeFrom="page">
                  <wp:posOffset>6172200</wp:posOffset>
                </wp:positionH>
                <wp:positionV relativeFrom="page">
                  <wp:posOffset>859790</wp:posOffset>
                </wp:positionV>
                <wp:extent cx="859790" cy="424815"/>
                <wp:effectExtent l="0" t="2540" r="0" b="127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1A6B" w:rsidRDefault="001A1A6B" w:rsidP="001A1A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86pt;margin-top:67.7pt;width:67.7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298twIAAL8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" filled="f" stroked="f">
                <v:textbox>
                  <w:txbxContent>
                    <w:p w:rsidR="001A1A6B" w:rsidRDefault="001A1A6B" w:rsidP="001A1A6B"/>
                  </w:txbxContent>
                </v:textbox>
                <w10:wrap anchorx="page" anchory="page"/>
              </v:shape>
            </w:pict>
          </mc:Fallback>
        </mc:AlternateContent>
      </w:r>
      <w:r w:rsidR="001A1A6B" w:rsidRPr="00384555">
        <w:rPr>
          <w:rFonts w:asciiTheme="minorHAnsi" w:hAnsiTheme="minorHAnsi"/>
          <w:sz w:val="28"/>
          <w:szCs w:val="28"/>
          <w:lang w:val="de-DE"/>
        </w:rPr>
        <w:t>Fragebogen zum Erleben in Computerwelten</w:t>
      </w:r>
    </w:p>
    <w:p w:rsidR="00A82DE9" w:rsidRPr="00C72BB4" w:rsidRDefault="0011166D" w:rsidP="0011166D">
      <w:pPr>
        <w:tabs>
          <w:tab w:val="left" w:pos="854"/>
        </w:tabs>
        <w:ind w:left="-851"/>
        <w:rPr>
          <w:rFonts w:asciiTheme="minorHAnsi" w:hAnsiTheme="minorHAnsi" w:cs="Garamond"/>
          <w:bCs/>
          <w:sz w:val="28"/>
          <w:szCs w:val="28"/>
          <w:lang w:val="de-DE" w:eastAsia="de-DE" w:bidi="de-DE"/>
        </w:rPr>
      </w:pPr>
      <w:r w:rsidRPr="0011166D">
        <w:rPr>
          <w:rFonts w:asciiTheme="minorHAnsi" w:hAnsiTheme="minorHAnsi" w:cs="Garamond"/>
          <w:bCs/>
          <w:sz w:val="24"/>
          <w:szCs w:val="28"/>
          <w:lang w:val="de-DE" w:eastAsia="de-DE" w:bidi="de-DE"/>
        </w:rPr>
        <w:tab/>
      </w:r>
    </w:p>
    <w:p w:rsidR="00A82DE9" w:rsidRDefault="00A82DE9" w:rsidP="00ED5CF3">
      <w:pPr>
        <w:ind w:left="-851"/>
        <w:rPr>
          <w:rFonts w:asciiTheme="minorHAnsi" w:hAnsiTheme="minorHAnsi" w:cs="Garamond"/>
          <w:bCs/>
          <w:sz w:val="28"/>
          <w:szCs w:val="28"/>
          <w:lang w:val="de-DE" w:eastAsia="de-DE" w:bidi="de-DE"/>
        </w:rPr>
      </w:pPr>
      <w:r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t>Du siehst</w:t>
      </w:r>
      <w:r w:rsidRPr="00A82DE9"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t xml:space="preserve"> nun 14 </w:t>
      </w:r>
      <w:r w:rsidR="0041722A"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t xml:space="preserve">Aussagen und </w:t>
      </w:r>
      <w:r w:rsidRPr="00A82DE9"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t xml:space="preserve">Fragen </w:t>
      </w:r>
      <w:r w:rsidR="00F42600"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t xml:space="preserve">darüber, wie du die </w:t>
      </w:r>
      <w:r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t>Computerwelt erlebt hast</w:t>
      </w:r>
      <w:r w:rsidRPr="00A82DE9"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t xml:space="preserve">. </w:t>
      </w:r>
      <w:r w:rsidR="00F42600"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br/>
      </w:r>
      <w:r w:rsidRPr="00A82DE9"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t xml:space="preserve">Bitte </w:t>
      </w:r>
      <w:r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t>kreuze jeweils an, wie sehr die Aussage</w:t>
      </w:r>
      <w:r w:rsidR="00F42600"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t>n</w:t>
      </w:r>
      <w:r w:rsidR="0041722A"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t xml:space="preserve"> oder Fragen</w:t>
      </w:r>
      <w:r w:rsidR="00F42600"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t xml:space="preserve"> für dich zutreffen</w:t>
      </w:r>
      <w:r w:rsidRPr="00A82DE9"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t xml:space="preserve">. </w:t>
      </w:r>
      <w:r w:rsidR="00F42600"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br/>
      </w:r>
      <w:r w:rsidRPr="00A82DE9"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t xml:space="preserve">Es gibt </w:t>
      </w:r>
      <w:r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t xml:space="preserve">dabei </w:t>
      </w:r>
      <w:r w:rsidRPr="00A82DE9"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t>keine richtigen oder falsc</w:t>
      </w:r>
      <w:r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t>hen Antworten, es zählt nur deine</w:t>
      </w:r>
      <w:r w:rsidRPr="00A82DE9">
        <w:rPr>
          <w:rFonts w:asciiTheme="minorHAnsi" w:hAnsiTheme="minorHAnsi" w:cs="Garamond"/>
          <w:bCs/>
          <w:sz w:val="28"/>
          <w:szCs w:val="28"/>
          <w:lang w:val="de-DE" w:eastAsia="de-DE" w:bidi="de-DE"/>
        </w:rPr>
        <w:t xml:space="preserve"> Meinung.</w:t>
      </w:r>
    </w:p>
    <w:p w:rsidR="00A82DE9" w:rsidRPr="005D6327" w:rsidRDefault="00A82DE9" w:rsidP="001A1A6B">
      <w:pPr>
        <w:rPr>
          <w:rFonts w:asciiTheme="minorHAnsi" w:hAnsiTheme="minorHAnsi"/>
          <w:sz w:val="24"/>
          <w:szCs w:val="28"/>
          <w:lang w:val="de-DE"/>
        </w:rPr>
      </w:pPr>
    </w:p>
    <w:tbl>
      <w:tblPr>
        <w:tblW w:w="11473" w:type="dxa"/>
        <w:tblInd w:w="-736" w:type="dxa"/>
        <w:tblBorders>
          <w:top w:val="single" w:sz="4" w:space="0" w:color="9A9ADE"/>
          <w:left w:val="single" w:sz="4" w:space="0" w:color="9A9ADE"/>
          <w:bottom w:val="single" w:sz="4" w:space="0" w:color="9A9ADE"/>
          <w:right w:val="single" w:sz="4" w:space="0" w:color="9A9ADE"/>
          <w:insideH w:val="single" w:sz="4" w:space="0" w:color="9A9ADE"/>
          <w:insideV w:val="single" w:sz="4" w:space="0" w:color="9A9ADE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72"/>
        <w:gridCol w:w="641"/>
        <w:gridCol w:w="4655"/>
        <w:gridCol w:w="815"/>
        <w:gridCol w:w="815"/>
        <w:gridCol w:w="815"/>
        <w:gridCol w:w="815"/>
        <w:gridCol w:w="815"/>
        <w:gridCol w:w="815"/>
        <w:gridCol w:w="815"/>
      </w:tblGrid>
      <w:tr w:rsidR="00814CC6" w:rsidRPr="00384555" w:rsidTr="002F0BA2">
        <w:trPr>
          <w:trHeight w:val="507"/>
        </w:trPr>
        <w:tc>
          <w:tcPr>
            <w:tcW w:w="472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814CC6" w:rsidRDefault="00814CC6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Nr.</w:t>
            </w:r>
          </w:p>
        </w:tc>
        <w:tc>
          <w:tcPr>
            <w:tcW w:w="641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814CC6" w:rsidRDefault="00814CC6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Item</w:t>
            </w:r>
          </w:p>
        </w:tc>
        <w:tc>
          <w:tcPr>
            <w:tcW w:w="465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384555" w:rsidRDefault="00814CC6" w:rsidP="002F0BA2">
            <w:pPr>
              <w:pStyle w:val="Servicebereiche"/>
              <w:jc w:val="center"/>
              <w:rPr>
                <w:rFonts w:asciiTheme="minorHAnsi" w:hAnsiTheme="minorHAnsi"/>
                <w:sz w:val="24"/>
                <w:szCs w:val="28"/>
              </w:rPr>
            </w:pPr>
            <w:r>
              <w:rPr>
                <w:rFonts w:asciiTheme="minorHAnsi" w:hAnsiTheme="minorHAnsi"/>
                <w:sz w:val="24"/>
                <w:szCs w:val="28"/>
              </w:rPr>
              <w:t>Aussage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187223" w:rsidRDefault="00814CC6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 w:rsidRPr="00187223">
              <w:rPr>
                <w:rFonts w:asciiTheme="minorHAnsi" w:hAnsiTheme="minorHAnsi"/>
                <w:szCs w:val="28"/>
              </w:rPr>
              <w:t>Trifft gar nicht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187223" w:rsidRDefault="00814CC6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 w:rsidRPr="00187223">
              <w:rPr>
                <w:rFonts w:asciiTheme="minorHAnsi" w:hAnsiTheme="minorHAnsi"/>
                <w:szCs w:val="28"/>
              </w:rPr>
              <w:t xml:space="preserve">Trifft nicht zu 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187223" w:rsidRDefault="00814CC6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eher nicht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187223" w:rsidRDefault="00814CC6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Weder noch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187223" w:rsidRDefault="00814CC6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eher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187223" w:rsidRDefault="00814CC6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187223" w:rsidRDefault="00814CC6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völlig zu</w:t>
            </w:r>
          </w:p>
        </w:tc>
      </w:tr>
      <w:tr w:rsidR="00814CC6" w:rsidRPr="00A245DB" w:rsidTr="002F0BA2">
        <w:trPr>
          <w:trHeight w:val="588"/>
        </w:trPr>
        <w:tc>
          <w:tcPr>
            <w:tcW w:w="472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814CC6" w:rsidRPr="00F42600" w:rsidRDefault="00814CC6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1</w:t>
            </w:r>
          </w:p>
        </w:tc>
        <w:tc>
          <w:tcPr>
            <w:tcW w:w="641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814CC6" w:rsidRPr="00F42600" w:rsidRDefault="00814CC6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G1</w:t>
            </w:r>
          </w:p>
        </w:tc>
        <w:tc>
          <w:tcPr>
            <w:tcW w:w="465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814CC6" w:rsidRPr="00F42600" w:rsidRDefault="00814CC6" w:rsidP="00814CC6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 w:rsidRPr="00814CC6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 xml:space="preserve">In der </w:t>
            </w: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Computerwelt</w:t>
            </w:r>
            <w:r w:rsidRPr="00814CC6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 xml:space="preserve"> hatte ich den Eindruck, dort gewesen zu sein...</w:t>
            </w: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814CC6" w:rsidRPr="00F42600" w:rsidRDefault="00814CC6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814CC6" w:rsidRPr="00F42600" w:rsidRDefault="00814CC6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814CC6" w:rsidRPr="00F42600" w:rsidRDefault="00814CC6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814CC6" w:rsidRPr="00F42600" w:rsidRDefault="00814CC6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814CC6" w:rsidRPr="00F42600" w:rsidRDefault="00814CC6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814CC6" w:rsidRPr="00F42600" w:rsidRDefault="00814CC6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814CC6" w:rsidRPr="00F42600" w:rsidRDefault="00814CC6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</w:tr>
    </w:tbl>
    <w:p w:rsidR="00814CC6" w:rsidRPr="005D6327" w:rsidRDefault="00814CC6" w:rsidP="00814CC6">
      <w:pPr>
        <w:rPr>
          <w:rFonts w:asciiTheme="minorHAnsi" w:hAnsiTheme="minorHAnsi"/>
          <w:szCs w:val="28"/>
          <w:lang w:val="de-DE"/>
        </w:rPr>
      </w:pPr>
    </w:p>
    <w:tbl>
      <w:tblPr>
        <w:tblW w:w="11473" w:type="dxa"/>
        <w:tblInd w:w="-736" w:type="dxa"/>
        <w:tblBorders>
          <w:top w:val="single" w:sz="4" w:space="0" w:color="9A9ADE"/>
          <w:left w:val="single" w:sz="4" w:space="0" w:color="9A9ADE"/>
          <w:bottom w:val="single" w:sz="4" w:space="0" w:color="9A9ADE"/>
          <w:right w:val="single" w:sz="4" w:space="0" w:color="9A9ADE"/>
          <w:insideH w:val="single" w:sz="4" w:space="0" w:color="9A9ADE"/>
          <w:insideV w:val="single" w:sz="4" w:space="0" w:color="9A9ADE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72"/>
        <w:gridCol w:w="641"/>
        <w:gridCol w:w="4655"/>
        <w:gridCol w:w="815"/>
        <w:gridCol w:w="815"/>
        <w:gridCol w:w="815"/>
        <w:gridCol w:w="815"/>
        <w:gridCol w:w="815"/>
        <w:gridCol w:w="815"/>
        <w:gridCol w:w="815"/>
      </w:tblGrid>
      <w:tr w:rsidR="00814CC6" w:rsidRPr="00384555" w:rsidTr="002F0BA2">
        <w:trPr>
          <w:trHeight w:val="507"/>
        </w:trPr>
        <w:tc>
          <w:tcPr>
            <w:tcW w:w="472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814CC6" w:rsidRDefault="00814CC6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Nr.</w:t>
            </w:r>
          </w:p>
        </w:tc>
        <w:tc>
          <w:tcPr>
            <w:tcW w:w="641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814CC6" w:rsidRDefault="00814CC6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Item</w:t>
            </w:r>
          </w:p>
        </w:tc>
        <w:tc>
          <w:tcPr>
            <w:tcW w:w="465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384555" w:rsidRDefault="00814CC6" w:rsidP="002F0BA2">
            <w:pPr>
              <w:pStyle w:val="Servicebereiche"/>
              <w:jc w:val="center"/>
              <w:rPr>
                <w:rFonts w:asciiTheme="minorHAnsi" w:hAnsiTheme="minorHAnsi"/>
                <w:sz w:val="24"/>
                <w:szCs w:val="28"/>
              </w:rPr>
            </w:pPr>
            <w:r>
              <w:rPr>
                <w:rFonts w:asciiTheme="minorHAnsi" w:hAnsiTheme="minorHAnsi"/>
                <w:sz w:val="24"/>
                <w:szCs w:val="28"/>
              </w:rPr>
              <w:t>Aussage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187223" w:rsidRDefault="00814CC6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 w:rsidRPr="00187223">
              <w:rPr>
                <w:rFonts w:asciiTheme="minorHAnsi" w:hAnsiTheme="minorHAnsi"/>
                <w:szCs w:val="28"/>
              </w:rPr>
              <w:t>Trifft gar nicht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187223" w:rsidRDefault="00814CC6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 w:rsidRPr="00187223">
              <w:rPr>
                <w:rFonts w:asciiTheme="minorHAnsi" w:hAnsiTheme="minorHAnsi"/>
                <w:szCs w:val="28"/>
              </w:rPr>
              <w:t xml:space="preserve">Trifft nicht zu 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187223" w:rsidRDefault="00814CC6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eher nicht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187223" w:rsidRDefault="00814CC6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Weder noch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187223" w:rsidRDefault="00814CC6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eher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187223" w:rsidRDefault="00814CC6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814CC6" w:rsidRPr="00187223" w:rsidRDefault="00814CC6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völlig zu</w:t>
            </w:r>
          </w:p>
        </w:tc>
      </w:tr>
      <w:tr w:rsidR="00814CC6" w:rsidRPr="00A245DB" w:rsidTr="002F0BA2">
        <w:trPr>
          <w:trHeight w:val="588"/>
        </w:trPr>
        <w:tc>
          <w:tcPr>
            <w:tcW w:w="472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814CC6" w:rsidRPr="00F42600" w:rsidRDefault="00814CC6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2</w:t>
            </w:r>
          </w:p>
        </w:tc>
        <w:tc>
          <w:tcPr>
            <w:tcW w:w="641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814CC6" w:rsidRPr="00F42600" w:rsidRDefault="005A375A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SP1</w:t>
            </w:r>
          </w:p>
        </w:tc>
        <w:tc>
          <w:tcPr>
            <w:tcW w:w="465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814CC6" w:rsidRPr="00F42600" w:rsidRDefault="00773628" w:rsidP="00F55C7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Ich hatte das Gefühl, dass</w:t>
            </w:r>
            <w:r w:rsidRPr="00773628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 xml:space="preserve"> die </w:t>
            </w:r>
            <w:r w:rsidR="00F55C72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 xml:space="preserve">Computerwelt </w:t>
            </w:r>
            <w:r w:rsidRPr="00773628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 xml:space="preserve"> hinter mir weitergeht.</w:t>
            </w: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814CC6" w:rsidRPr="00F42600" w:rsidRDefault="00814CC6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814CC6" w:rsidRPr="00F42600" w:rsidRDefault="00814CC6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814CC6" w:rsidRPr="00F42600" w:rsidRDefault="00814CC6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814CC6" w:rsidRPr="00F42600" w:rsidRDefault="00814CC6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814CC6" w:rsidRPr="00F42600" w:rsidRDefault="00814CC6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814CC6" w:rsidRPr="00F42600" w:rsidRDefault="00814CC6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814CC6" w:rsidRPr="00F42600" w:rsidRDefault="00814CC6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</w:tr>
    </w:tbl>
    <w:p w:rsidR="00187223" w:rsidRPr="005D6327" w:rsidRDefault="00187223" w:rsidP="00187223">
      <w:pPr>
        <w:rPr>
          <w:rFonts w:asciiTheme="minorHAnsi" w:hAnsiTheme="minorHAnsi"/>
          <w:szCs w:val="28"/>
          <w:lang w:val="de-DE"/>
        </w:rPr>
      </w:pPr>
    </w:p>
    <w:tbl>
      <w:tblPr>
        <w:tblW w:w="11473" w:type="dxa"/>
        <w:tblInd w:w="-736" w:type="dxa"/>
        <w:tblBorders>
          <w:top w:val="single" w:sz="4" w:space="0" w:color="9A9ADE"/>
          <w:left w:val="single" w:sz="4" w:space="0" w:color="9A9ADE"/>
          <w:bottom w:val="single" w:sz="4" w:space="0" w:color="9A9ADE"/>
          <w:right w:val="single" w:sz="4" w:space="0" w:color="9A9ADE"/>
          <w:insideH w:val="single" w:sz="4" w:space="0" w:color="9A9ADE"/>
          <w:insideV w:val="single" w:sz="4" w:space="0" w:color="9A9ADE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72"/>
        <w:gridCol w:w="641"/>
        <w:gridCol w:w="4655"/>
        <w:gridCol w:w="815"/>
        <w:gridCol w:w="815"/>
        <w:gridCol w:w="815"/>
        <w:gridCol w:w="815"/>
        <w:gridCol w:w="815"/>
        <w:gridCol w:w="815"/>
        <w:gridCol w:w="815"/>
      </w:tblGrid>
      <w:tr w:rsidR="00814CC6" w:rsidRPr="00384555" w:rsidTr="00814CC6">
        <w:trPr>
          <w:trHeight w:val="507"/>
        </w:trPr>
        <w:tc>
          <w:tcPr>
            <w:tcW w:w="472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814CC6" w:rsidRDefault="00A82DE9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Nr.</w:t>
            </w:r>
          </w:p>
        </w:tc>
        <w:tc>
          <w:tcPr>
            <w:tcW w:w="641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814CC6" w:rsidRDefault="00A82DE9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Item</w:t>
            </w:r>
          </w:p>
        </w:tc>
        <w:tc>
          <w:tcPr>
            <w:tcW w:w="465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384555" w:rsidRDefault="00A82DE9" w:rsidP="002F0BA2">
            <w:pPr>
              <w:pStyle w:val="Servicebereiche"/>
              <w:jc w:val="center"/>
              <w:rPr>
                <w:rFonts w:asciiTheme="minorHAnsi" w:hAnsiTheme="minorHAnsi"/>
                <w:sz w:val="24"/>
                <w:szCs w:val="28"/>
              </w:rPr>
            </w:pPr>
            <w:r>
              <w:rPr>
                <w:rFonts w:asciiTheme="minorHAnsi" w:hAnsiTheme="minorHAnsi"/>
                <w:sz w:val="24"/>
                <w:szCs w:val="28"/>
              </w:rPr>
              <w:t>Aussage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187223" w:rsidRDefault="00A82DE9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 w:rsidRPr="00187223">
              <w:rPr>
                <w:rFonts w:asciiTheme="minorHAnsi" w:hAnsiTheme="minorHAnsi"/>
                <w:szCs w:val="28"/>
              </w:rPr>
              <w:t>Trifft gar nicht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187223" w:rsidRDefault="00A82DE9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 w:rsidRPr="00187223">
              <w:rPr>
                <w:rFonts w:asciiTheme="minorHAnsi" w:hAnsiTheme="minorHAnsi"/>
                <w:szCs w:val="28"/>
              </w:rPr>
              <w:t xml:space="preserve">Trifft nicht zu 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187223" w:rsidRDefault="00A82DE9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eher nicht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187223" w:rsidRDefault="00A82DE9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Weder noch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187223" w:rsidRDefault="00A82DE9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eher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187223" w:rsidRDefault="00A82DE9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187223" w:rsidRDefault="00A82DE9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völlig zu</w:t>
            </w:r>
          </w:p>
        </w:tc>
      </w:tr>
      <w:tr w:rsidR="00814CC6" w:rsidRPr="00A245DB" w:rsidTr="00814CC6">
        <w:trPr>
          <w:trHeight w:val="588"/>
        </w:trPr>
        <w:tc>
          <w:tcPr>
            <w:tcW w:w="472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A82DE9" w:rsidRDefault="00A82DE9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 w:rsidRPr="00F42600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3</w:t>
            </w:r>
          </w:p>
          <w:p w:rsidR="00A245DB" w:rsidRPr="00F42600" w:rsidRDefault="00A245DB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X</w:t>
            </w:r>
          </w:p>
        </w:tc>
        <w:tc>
          <w:tcPr>
            <w:tcW w:w="641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A82DE9" w:rsidRPr="00F42600" w:rsidRDefault="00A82DE9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 w:rsidRPr="00F42600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SP2</w:t>
            </w:r>
          </w:p>
        </w:tc>
        <w:tc>
          <w:tcPr>
            <w:tcW w:w="465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A82DE9" w:rsidRPr="00F42600" w:rsidRDefault="00A82DE9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 w:rsidRPr="00F42600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Ich hatte das Gefühl, nur Bilder zu sehen</w:t>
            </w:r>
            <w:r w:rsidR="00AF231A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.</w:t>
            </w: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A82DE9" w:rsidRPr="00F42600" w:rsidRDefault="00A82DE9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A82DE9" w:rsidRPr="00F42600" w:rsidRDefault="00A82DE9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A82DE9" w:rsidRPr="00F42600" w:rsidRDefault="00A82DE9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A82DE9" w:rsidRPr="00F42600" w:rsidRDefault="00A82DE9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A82DE9" w:rsidRPr="00F42600" w:rsidRDefault="00A82DE9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A82DE9" w:rsidRPr="00F42600" w:rsidRDefault="00A82DE9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A82DE9" w:rsidRPr="00F42600" w:rsidRDefault="00A82DE9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</w:tr>
    </w:tbl>
    <w:p w:rsidR="00A82DE9" w:rsidRPr="005D6327" w:rsidRDefault="00D751A1" w:rsidP="00D751A1">
      <w:pPr>
        <w:tabs>
          <w:tab w:val="left" w:pos="954"/>
        </w:tabs>
        <w:rPr>
          <w:rFonts w:asciiTheme="minorHAnsi" w:hAnsiTheme="minorHAnsi"/>
          <w:sz w:val="18"/>
          <w:szCs w:val="28"/>
          <w:lang w:val="de-DE"/>
        </w:rPr>
      </w:pPr>
      <w:r w:rsidRPr="005D6327">
        <w:rPr>
          <w:rFonts w:asciiTheme="minorHAnsi" w:hAnsiTheme="minorHAnsi"/>
          <w:sz w:val="32"/>
          <w:szCs w:val="28"/>
          <w:lang w:val="de-DE"/>
        </w:rPr>
        <w:tab/>
      </w:r>
    </w:p>
    <w:tbl>
      <w:tblPr>
        <w:tblW w:w="11468" w:type="dxa"/>
        <w:tblInd w:w="-736" w:type="dxa"/>
        <w:tblBorders>
          <w:top w:val="single" w:sz="4" w:space="0" w:color="9A9ADE"/>
          <w:left w:val="single" w:sz="4" w:space="0" w:color="9A9ADE"/>
          <w:bottom w:val="single" w:sz="4" w:space="0" w:color="9A9ADE"/>
          <w:right w:val="single" w:sz="4" w:space="0" w:color="9A9ADE"/>
          <w:insideH w:val="single" w:sz="4" w:space="0" w:color="9A9ADE"/>
          <w:insideV w:val="single" w:sz="4" w:space="0" w:color="9A9ADE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72"/>
        <w:gridCol w:w="640"/>
        <w:gridCol w:w="4651"/>
        <w:gridCol w:w="815"/>
        <w:gridCol w:w="815"/>
        <w:gridCol w:w="815"/>
        <w:gridCol w:w="815"/>
        <w:gridCol w:w="815"/>
        <w:gridCol w:w="815"/>
        <w:gridCol w:w="815"/>
      </w:tblGrid>
      <w:tr w:rsidR="00814CC6" w:rsidRPr="00384555" w:rsidTr="00814CC6">
        <w:trPr>
          <w:trHeight w:val="519"/>
        </w:trPr>
        <w:tc>
          <w:tcPr>
            <w:tcW w:w="472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814CC6" w:rsidRDefault="00A82DE9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Nr.</w:t>
            </w:r>
          </w:p>
        </w:tc>
        <w:tc>
          <w:tcPr>
            <w:tcW w:w="640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814CC6" w:rsidRDefault="00A82DE9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Item</w:t>
            </w:r>
          </w:p>
        </w:tc>
        <w:tc>
          <w:tcPr>
            <w:tcW w:w="4651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384555" w:rsidRDefault="00A82DE9" w:rsidP="002F0BA2">
            <w:pPr>
              <w:pStyle w:val="Servicebereiche"/>
              <w:jc w:val="center"/>
              <w:rPr>
                <w:rFonts w:asciiTheme="minorHAnsi" w:hAnsiTheme="minorHAnsi"/>
                <w:sz w:val="24"/>
                <w:szCs w:val="28"/>
              </w:rPr>
            </w:pPr>
            <w:r>
              <w:rPr>
                <w:rFonts w:asciiTheme="minorHAnsi" w:hAnsiTheme="minorHAnsi"/>
                <w:sz w:val="24"/>
                <w:szCs w:val="28"/>
              </w:rPr>
              <w:t>Aussage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187223" w:rsidRDefault="00A82DE9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 w:rsidRPr="00187223">
              <w:rPr>
                <w:rFonts w:asciiTheme="minorHAnsi" w:hAnsiTheme="minorHAnsi"/>
                <w:szCs w:val="28"/>
              </w:rPr>
              <w:t>Trifft gar nicht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187223" w:rsidRDefault="00A82DE9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 w:rsidRPr="00187223">
              <w:rPr>
                <w:rFonts w:asciiTheme="minorHAnsi" w:hAnsiTheme="minorHAnsi"/>
                <w:szCs w:val="28"/>
              </w:rPr>
              <w:t xml:space="preserve">Trifft nicht zu 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187223" w:rsidRDefault="00A82DE9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eher nicht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187223" w:rsidRDefault="00A82DE9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Weder noch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187223" w:rsidRDefault="00A82DE9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eher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187223" w:rsidRDefault="00A82DE9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A82DE9" w:rsidRPr="00187223" w:rsidRDefault="00A82DE9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völlig zu</w:t>
            </w:r>
          </w:p>
        </w:tc>
      </w:tr>
      <w:tr w:rsidR="00814CC6" w:rsidRPr="00A245DB" w:rsidTr="00814CC6">
        <w:trPr>
          <w:trHeight w:val="602"/>
        </w:trPr>
        <w:tc>
          <w:tcPr>
            <w:tcW w:w="472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A82DE9" w:rsidRDefault="00A82DE9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 w:rsidRPr="00F42600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4</w:t>
            </w:r>
          </w:p>
          <w:p w:rsidR="00A245DB" w:rsidRPr="00F42600" w:rsidRDefault="00A245DB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X</w:t>
            </w:r>
          </w:p>
        </w:tc>
        <w:tc>
          <w:tcPr>
            <w:tcW w:w="640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A82DE9" w:rsidRPr="00F42600" w:rsidRDefault="00A82DE9" w:rsidP="00651C35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 w:rsidRPr="00F42600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SP</w:t>
            </w:r>
            <w:r w:rsidR="00651C35" w:rsidRPr="00F42600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3</w:t>
            </w:r>
          </w:p>
        </w:tc>
        <w:tc>
          <w:tcPr>
            <w:tcW w:w="4651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A82DE9" w:rsidRPr="00F42600" w:rsidRDefault="00651C35" w:rsidP="00327D0B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 w:rsidRPr="00F42600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 xml:space="preserve">Ich hatte nicht das Gefühl, in </w:t>
            </w:r>
            <w:r w:rsidR="00327D0B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der Computerwelt zu sein</w:t>
            </w:r>
            <w:r w:rsidRPr="00F42600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.</w:t>
            </w: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A82DE9" w:rsidRPr="00F42600" w:rsidRDefault="00A82DE9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A82DE9" w:rsidRPr="00F42600" w:rsidRDefault="00A82DE9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A82DE9" w:rsidRPr="00F42600" w:rsidRDefault="00A82DE9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A82DE9" w:rsidRPr="00F42600" w:rsidRDefault="00A82DE9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A82DE9" w:rsidRPr="00F42600" w:rsidRDefault="00A82DE9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A82DE9" w:rsidRPr="00F42600" w:rsidRDefault="00A82DE9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A82DE9" w:rsidRPr="00F42600" w:rsidRDefault="00A82DE9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</w:tr>
    </w:tbl>
    <w:p w:rsidR="00A82DE9" w:rsidRPr="005D6327" w:rsidRDefault="00D751A1" w:rsidP="00D751A1">
      <w:pPr>
        <w:tabs>
          <w:tab w:val="left" w:pos="904"/>
          <w:tab w:val="left" w:pos="1507"/>
        </w:tabs>
        <w:rPr>
          <w:rFonts w:asciiTheme="minorHAnsi" w:hAnsiTheme="minorHAnsi"/>
          <w:sz w:val="18"/>
          <w:szCs w:val="28"/>
          <w:lang w:val="de-DE"/>
        </w:rPr>
      </w:pPr>
      <w:r w:rsidRPr="005D6327">
        <w:rPr>
          <w:rFonts w:asciiTheme="minorHAnsi" w:hAnsiTheme="minorHAnsi"/>
          <w:sz w:val="24"/>
          <w:szCs w:val="28"/>
          <w:lang w:val="de-DE"/>
        </w:rPr>
        <w:tab/>
      </w:r>
      <w:r w:rsidRPr="005D6327">
        <w:rPr>
          <w:rFonts w:asciiTheme="minorHAnsi" w:hAnsiTheme="minorHAnsi"/>
          <w:sz w:val="24"/>
          <w:szCs w:val="28"/>
          <w:lang w:val="de-DE"/>
        </w:rPr>
        <w:tab/>
      </w:r>
    </w:p>
    <w:tbl>
      <w:tblPr>
        <w:tblW w:w="11458" w:type="dxa"/>
        <w:tblInd w:w="-736" w:type="dxa"/>
        <w:tblBorders>
          <w:top w:val="single" w:sz="4" w:space="0" w:color="9A9ADE"/>
          <w:left w:val="single" w:sz="4" w:space="0" w:color="9A9ADE"/>
          <w:bottom w:val="single" w:sz="4" w:space="0" w:color="9A9ADE"/>
          <w:right w:val="single" w:sz="4" w:space="0" w:color="9A9ADE"/>
          <w:insideH w:val="single" w:sz="4" w:space="0" w:color="9A9ADE"/>
          <w:insideV w:val="single" w:sz="4" w:space="0" w:color="9A9ADE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72"/>
        <w:gridCol w:w="639"/>
        <w:gridCol w:w="4649"/>
        <w:gridCol w:w="814"/>
        <w:gridCol w:w="814"/>
        <w:gridCol w:w="814"/>
        <w:gridCol w:w="814"/>
        <w:gridCol w:w="814"/>
        <w:gridCol w:w="814"/>
        <w:gridCol w:w="814"/>
      </w:tblGrid>
      <w:tr w:rsidR="00814CC6" w:rsidRPr="00384555" w:rsidTr="00814CC6">
        <w:trPr>
          <w:trHeight w:val="501"/>
        </w:trPr>
        <w:tc>
          <w:tcPr>
            <w:tcW w:w="472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651C35" w:rsidRPr="00814CC6" w:rsidRDefault="00651C35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Nr.</w:t>
            </w:r>
          </w:p>
        </w:tc>
        <w:tc>
          <w:tcPr>
            <w:tcW w:w="639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651C35" w:rsidRPr="00814CC6" w:rsidRDefault="00651C35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Item</w:t>
            </w:r>
          </w:p>
        </w:tc>
        <w:tc>
          <w:tcPr>
            <w:tcW w:w="4649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651C35" w:rsidRPr="00384555" w:rsidRDefault="00651C35" w:rsidP="002F0BA2">
            <w:pPr>
              <w:pStyle w:val="Servicebereiche"/>
              <w:jc w:val="center"/>
              <w:rPr>
                <w:rFonts w:asciiTheme="minorHAnsi" w:hAnsiTheme="minorHAnsi"/>
                <w:sz w:val="24"/>
                <w:szCs w:val="28"/>
              </w:rPr>
            </w:pPr>
            <w:r>
              <w:rPr>
                <w:rFonts w:asciiTheme="minorHAnsi" w:hAnsiTheme="minorHAnsi"/>
                <w:sz w:val="24"/>
                <w:szCs w:val="28"/>
              </w:rPr>
              <w:t>Aussage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651C35" w:rsidRPr="00187223" w:rsidRDefault="00651C35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 w:rsidRPr="00187223">
              <w:rPr>
                <w:rFonts w:asciiTheme="minorHAnsi" w:hAnsiTheme="minorHAnsi"/>
                <w:szCs w:val="28"/>
              </w:rPr>
              <w:t>Trifft gar nicht zu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651C35" w:rsidRPr="00187223" w:rsidRDefault="00651C35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 w:rsidRPr="00187223">
              <w:rPr>
                <w:rFonts w:asciiTheme="minorHAnsi" w:hAnsiTheme="minorHAnsi"/>
                <w:szCs w:val="28"/>
              </w:rPr>
              <w:t xml:space="preserve">Trifft nicht zu 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651C35" w:rsidRPr="00187223" w:rsidRDefault="00651C35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eher nicht zu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651C35" w:rsidRPr="00187223" w:rsidRDefault="00651C35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Weder noch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651C35" w:rsidRPr="00187223" w:rsidRDefault="00651C35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eher zu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651C35" w:rsidRPr="00187223" w:rsidRDefault="00651C35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zu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651C35" w:rsidRPr="00187223" w:rsidRDefault="00651C35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völlig zu</w:t>
            </w:r>
          </w:p>
        </w:tc>
      </w:tr>
      <w:tr w:rsidR="00814CC6" w:rsidRPr="00A245DB" w:rsidTr="00814CC6">
        <w:trPr>
          <w:trHeight w:val="581"/>
        </w:trPr>
        <w:tc>
          <w:tcPr>
            <w:tcW w:w="472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651C35" w:rsidRPr="00814CC6" w:rsidRDefault="0011166D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5</w:t>
            </w:r>
          </w:p>
        </w:tc>
        <w:tc>
          <w:tcPr>
            <w:tcW w:w="639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651C35" w:rsidRPr="00814CC6" w:rsidRDefault="00651C35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 w:rsidRPr="00814CC6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SP</w:t>
            </w:r>
            <w:r w:rsidR="0011166D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4</w:t>
            </w:r>
          </w:p>
        </w:tc>
        <w:tc>
          <w:tcPr>
            <w:tcW w:w="4649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651C35" w:rsidRPr="00814CC6" w:rsidRDefault="0011166D" w:rsidP="007632F8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 w:rsidRPr="0011166D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 xml:space="preserve">Ich hatte das Gefühl, </w:t>
            </w:r>
            <w:r w:rsidR="007632F8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 xml:space="preserve">richtig </w:t>
            </w:r>
            <w:r w:rsidRPr="0011166D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 xml:space="preserve">in </w:t>
            </w:r>
            <w:r w:rsidR="007632F8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der Computerwelt zu laufen und nicht nur Tasten zu drücken.</w:t>
            </w: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651C35" w:rsidRPr="00814CC6" w:rsidRDefault="00651C35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651C35" w:rsidRPr="00814CC6" w:rsidRDefault="00651C35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651C35" w:rsidRPr="00814CC6" w:rsidRDefault="00651C35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651C35" w:rsidRPr="00814CC6" w:rsidRDefault="00651C35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651C35" w:rsidRPr="00814CC6" w:rsidRDefault="00651C35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651C35" w:rsidRPr="00384555" w:rsidRDefault="00651C35" w:rsidP="002F0BA2">
            <w:pPr>
              <w:pStyle w:val="Tabellentextkrp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651C35" w:rsidRPr="00384555" w:rsidRDefault="00651C35" w:rsidP="002F0BA2">
            <w:pPr>
              <w:pStyle w:val="Tabellentextkrper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11166D" w:rsidRPr="005D6327" w:rsidRDefault="00D751A1" w:rsidP="00D751A1">
      <w:pPr>
        <w:tabs>
          <w:tab w:val="left" w:pos="2210"/>
        </w:tabs>
        <w:rPr>
          <w:rFonts w:asciiTheme="minorHAnsi" w:hAnsiTheme="minorHAnsi"/>
          <w:sz w:val="18"/>
          <w:szCs w:val="28"/>
          <w:lang w:val="de-DE"/>
        </w:rPr>
      </w:pPr>
      <w:r w:rsidRPr="005D6327">
        <w:rPr>
          <w:rFonts w:asciiTheme="minorHAnsi" w:hAnsiTheme="minorHAnsi"/>
          <w:sz w:val="24"/>
          <w:szCs w:val="28"/>
          <w:lang w:val="de-DE"/>
        </w:rPr>
        <w:tab/>
      </w:r>
    </w:p>
    <w:tbl>
      <w:tblPr>
        <w:tblW w:w="11473" w:type="dxa"/>
        <w:tblInd w:w="-736" w:type="dxa"/>
        <w:tblBorders>
          <w:top w:val="single" w:sz="4" w:space="0" w:color="9A9ADE"/>
          <w:left w:val="single" w:sz="4" w:space="0" w:color="9A9ADE"/>
          <w:bottom w:val="single" w:sz="4" w:space="0" w:color="9A9ADE"/>
          <w:right w:val="single" w:sz="4" w:space="0" w:color="9A9ADE"/>
          <w:insideH w:val="single" w:sz="4" w:space="0" w:color="9A9ADE"/>
          <w:insideV w:val="single" w:sz="4" w:space="0" w:color="9A9ADE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72"/>
        <w:gridCol w:w="641"/>
        <w:gridCol w:w="4655"/>
        <w:gridCol w:w="815"/>
        <w:gridCol w:w="815"/>
        <w:gridCol w:w="815"/>
        <w:gridCol w:w="815"/>
        <w:gridCol w:w="815"/>
        <w:gridCol w:w="815"/>
        <w:gridCol w:w="815"/>
      </w:tblGrid>
      <w:tr w:rsidR="0011166D" w:rsidRPr="00384555" w:rsidTr="002F0BA2">
        <w:trPr>
          <w:trHeight w:val="507"/>
        </w:trPr>
        <w:tc>
          <w:tcPr>
            <w:tcW w:w="472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814CC6" w:rsidRDefault="0011166D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Nr.</w:t>
            </w:r>
          </w:p>
        </w:tc>
        <w:tc>
          <w:tcPr>
            <w:tcW w:w="641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814CC6" w:rsidRDefault="0011166D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Item</w:t>
            </w:r>
          </w:p>
        </w:tc>
        <w:tc>
          <w:tcPr>
            <w:tcW w:w="465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384555" w:rsidRDefault="0011166D" w:rsidP="002F0BA2">
            <w:pPr>
              <w:pStyle w:val="Servicebereiche"/>
              <w:jc w:val="center"/>
              <w:rPr>
                <w:rFonts w:asciiTheme="minorHAnsi" w:hAnsiTheme="minorHAnsi"/>
                <w:sz w:val="24"/>
                <w:szCs w:val="28"/>
              </w:rPr>
            </w:pPr>
            <w:r>
              <w:rPr>
                <w:rFonts w:asciiTheme="minorHAnsi" w:hAnsiTheme="minorHAnsi"/>
                <w:sz w:val="24"/>
                <w:szCs w:val="28"/>
              </w:rPr>
              <w:t>Aussage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11166D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 w:rsidRPr="00187223">
              <w:rPr>
                <w:rFonts w:asciiTheme="minorHAnsi" w:hAnsiTheme="minorHAnsi"/>
                <w:szCs w:val="28"/>
              </w:rPr>
              <w:t>Trifft gar nicht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11166D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 w:rsidRPr="00187223">
              <w:rPr>
                <w:rFonts w:asciiTheme="minorHAnsi" w:hAnsiTheme="minorHAnsi"/>
                <w:szCs w:val="28"/>
              </w:rPr>
              <w:t xml:space="preserve">Trifft nicht zu 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11166D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eher nicht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11166D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Weder noch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11166D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eher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11166D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11166D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völlig zu</w:t>
            </w:r>
          </w:p>
        </w:tc>
      </w:tr>
      <w:tr w:rsidR="0011166D" w:rsidRPr="00A245DB" w:rsidTr="002F0BA2">
        <w:trPr>
          <w:trHeight w:val="588"/>
        </w:trPr>
        <w:tc>
          <w:tcPr>
            <w:tcW w:w="472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11166D" w:rsidRPr="00F42600" w:rsidRDefault="00F7746F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6</w:t>
            </w:r>
          </w:p>
        </w:tc>
        <w:tc>
          <w:tcPr>
            <w:tcW w:w="641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11166D" w:rsidRPr="00F42600" w:rsidRDefault="00F7746F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SP5</w:t>
            </w:r>
          </w:p>
        </w:tc>
        <w:tc>
          <w:tcPr>
            <w:tcW w:w="465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11166D" w:rsidRPr="00F42600" w:rsidRDefault="00F7746F" w:rsidP="00350E35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 w:rsidRPr="0041722A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Ich fühlte mich</w:t>
            </w:r>
            <w:r w:rsidR="00350E35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, als wäre ich</w:t>
            </w:r>
            <w:r w:rsidRPr="0041722A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 xml:space="preserve"> </w:t>
            </w:r>
            <w:r w:rsidR="00350E35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in der Computerwelt</w:t>
            </w:r>
            <w:r w:rsidRPr="0041722A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 xml:space="preserve"> anwesend</w:t>
            </w:r>
            <w:r w:rsidR="00F83393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 xml:space="preserve"> gewesen</w:t>
            </w:r>
            <w:r w:rsidRPr="0041722A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.</w:t>
            </w: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11166D" w:rsidRPr="00F42600" w:rsidRDefault="0011166D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11166D" w:rsidRPr="00F42600" w:rsidRDefault="0011166D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11166D" w:rsidRPr="00F42600" w:rsidRDefault="0011166D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11166D" w:rsidRPr="00F42600" w:rsidRDefault="0011166D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11166D" w:rsidRPr="00F42600" w:rsidRDefault="0011166D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11166D" w:rsidRPr="00F42600" w:rsidRDefault="0011166D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11166D" w:rsidRPr="00F42600" w:rsidRDefault="0011166D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</w:tr>
    </w:tbl>
    <w:p w:rsidR="0011166D" w:rsidRPr="005D6327" w:rsidRDefault="00D751A1" w:rsidP="00D751A1">
      <w:pPr>
        <w:tabs>
          <w:tab w:val="left" w:pos="1323"/>
        </w:tabs>
        <w:rPr>
          <w:rFonts w:asciiTheme="minorHAnsi" w:hAnsiTheme="minorHAnsi"/>
          <w:sz w:val="18"/>
          <w:szCs w:val="28"/>
          <w:lang w:val="de-DE"/>
        </w:rPr>
      </w:pPr>
      <w:r w:rsidRPr="005D6327">
        <w:rPr>
          <w:rFonts w:asciiTheme="minorHAnsi" w:hAnsiTheme="minorHAnsi"/>
          <w:sz w:val="24"/>
          <w:szCs w:val="28"/>
          <w:lang w:val="de-DE"/>
        </w:rPr>
        <w:tab/>
      </w:r>
    </w:p>
    <w:tbl>
      <w:tblPr>
        <w:tblW w:w="11468" w:type="dxa"/>
        <w:tblInd w:w="-736" w:type="dxa"/>
        <w:tblBorders>
          <w:top w:val="single" w:sz="4" w:space="0" w:color="9A9ADE"/>
          <w:left w:val="single" w:sz="4" w:space="0" w:color="9A9ADE"/>
          <w:bottom w:val="single" w:sz="4" w:space="0" w:color="9A9ADE"/>
          <w:right w:val="single" w:sz="4" w:space="0" w:color="9A9ADE"/>
          <w:insideH w:val="single" w:sz="4" w:space="0" w:color="9A9ADE"/>
          <w:insideV w:val="single" w:sz="4" w:space="0" w:color="9A9ADE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72"/>
        <w:gridCol w:w="640"/>
        <w:gridCol w:w="4651"/>
        <w:gridCol w:w="815"/>
        <w:gridCol w:w="815"/>
        <w:gridCol w:w="815"/>
        <w:gridCol w:w="815"/>
        <w:gridCol w:w="815"/>
        <w:gridCol w:w="815"/>
        <w:gridCol w:w="815"/>
      </w:tblGrid>
      <w:tr w:rsidR="0011166D" w:rsidRPr="00384555" w:rsidTr="002F0BA2">
        <w:trPr>
          <w:trHeight w:val="519"/>
        </w:trPr>
        <w:tc>
          <w:tcPr>
            <w:tcW w:w="472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814CC6" w:rsidRDefault="0011166D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Nr.</w:t>
            </w:r>
          </w:p>
        </w:tc>
        <w:tc>
          <w:tcPr>
            <w:tcW w:w="640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814CC6" w:rsidRDefault="0011166D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Item</w:t>
            </w:r>
          </w:p>
        </w:tc>
        <w:tc>
          <w:tcPr>
            <w:tcW w:w="4651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384555" w:rsidRDefault="00F7746F" w:rsidP="002F0BA2">
            <w:pPr>
              <w:pStyle w:val="Servicebereiche"/>
              <w:jc w:val="center"/>
              <w:rPr>
                <w:rFonts w:asciiTheme="minorHAnsi" w:hAnsiTheme="minorHAnsi"/>
                <w:sz w:val="24"/>
                <w:szCs w:val="28"/>
              </w:rPr>
            </w:pPr>
            <w:r>
              <w:rPr>
                <w:rFonts w:asciiTheme="minorHAnsi" w:hAnsiTheme="minorHAnsi"/>
                <w:sz w:val="24"/>
                <w:szCs w:val="28"/>
              </w:rPr>
              <w:t>Frage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F7746F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Gar nicht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F7746F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Sehr wenig</w:t>
            </w:r>
            <w:r w:rsidR="0011166D" w:rsidRPr="00187223">
              <w:rPr>
                <w:rFonts w:asciiTheme="minorHAnsi" w:hAnsiTheme="minorHAnsi"/>
                <w:szCs w:val="28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F7746F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Wenig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F7746F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 xml:space="preserve">Teils </w:t>
            </w:r>
            <w:proofErr w:type="spellStart"/>
            <w:r>
              <w:rPr>
                <w:rFonts w:asciiTheme="minorHAnsi" w:hAnsiTheme="minorHAnsi"/>
                <w:szCs w:val="28"/>
              </w:rPr>
              <w:t>teils</w:t>
            </w:r>
            <w:proofErr w:type="spellEnd"/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F7746F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Stark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F7746F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Sehr stark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F7746F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Völlig</w:t>
            </w:r>
          </w:p>
        </w:tc>
      </w:tr>
      <w:tr w:rsidR="0011166D" w:rsidRPr="00384555" w:rsidTr="002F0BA2">
        <w:trPr>
          <w:trHeight w:val="602"/>
        </w:trPr>
        <w:tc>
          <w:tcPr>
            <w:tcW w:w="472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11166D" w:rsidRDefault="00F7746F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7</w:t>
            </w:r>
          </w:p>
          <w:p w:rsidR="00A245DB" w:rsidRPr="00F42600" w:rsidRDefault="00A245DB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X</w:t>
            </w:r>
          </w:p>
        </w:tc>
        <w:tc>
          <w:tcPr>
            <w:tcW w:w="640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11166D" w:rsidRPr="00F42600" w:rsidRDefault="00F7746F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INV1</w:t>
            </w:r>
          </w:p>
        </w:tc>
        <w:tc>
          <w:tcPr>
            <w:tcW w:w="4651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11166D" w:rsidRPr="00F42600" w:rsidRDefault="00F7746F" w:rsidP="00F7746F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Wie sehr war dir die echte Welt bewusst, während du gespielt hast? (Dinge wie Geräusche, Wärme und so weiter)</w:t>
            </w: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11166D" w:rsidRPr="00F42600" w:rsidRDefault="0011166D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11166D" w:rsidRPr="00F42600" w:rsidRDefault="0011166D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11166D" w:rsidRPr="00F42600" w:rsidRDefault="0011166D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11166D" w:rsidRPr="00F42600" w:rsidRDefault="0011166D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11166D" w:rsidRPr="00F42600" w:rsidRDefault="0011166D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11166D" w:rsidRPr="00F42600" w:rsidRDefault="0011166D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11166D" w:rsidRPr="00F42600" w:rsidRDefault="0011166D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</w:tr>
    </w:tbl>
    <w:p w:rsidR="0011166D" w:rsidRPr="005D6327" w:rsidRDefault="00D751A1" w:rsidP="00D751A1">
      <w:pPr>
        <w:tabs>
          <w:tab w:val="left" w:pos="954"/>
        </w:tabs>
        <w:rPr>
          <w:rFonts w:asciiTheme="minorHAnsi" w:hAnsiTheme="minorHAnsi"/>
          <w:sz w:val="18"/>
          <w:szCs w:val="28"/>
          <w:lang w:val="de-DE"/>
        </w:rPr>
      </w:pPr>
      <w:r w:rsidRPr="005D6327">
        <w:rPr>
          <w:rFonts w:asciiTheme="minorHAnsi" w:hAnsiTheme="minorHAnsi"/>
          <w:sz w:val="24"/>
          <w:szCs w:val="28"/>
          <w:lang w:val="de-DE"/>
        </w:rPr>
        <w:tab/>
      </w:r>
    </w:p>
    <w:tbl>
      <w:tblPr>
        <w:tblW w:w="11458" w:type="dxa"/>
        <w:tblInd w:w="-736" w:type="dxa"/>
        <w:tblBorders>
          <w:top w:val="single" w:sz="4" w:space="0" w:color="9A9ADE"/>
          <w:left w:val="single" w:sz="4" w:space="0" w:color="9A9ADE"/>
          <w:bottom w:val="single" w:sz="4" w:space="0" w:color="9A9ADE"/>
          <w:right w:val="single" w:sz="4" w:space="0" w:color="9A9ADE"/>
          <w:insideH w:val="single" w:sz="4" w:space="0" w:color="9A9ADE"/>
          <w:insideV w:val="single" w:sz="4" w:space="0" w:color="9A9ADE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72"/>
        <w:gridCol w:w="639"/>
        <w:gridCol w:w="4649"/>
        <w:gridCol w:w="814"/>
        <w:gridCol w:w="814"/>
        <w:gridCol w:w="814"/>
        <w:gridCol w:w="814"/>
        <w:gridCol w:w="814"/>
        <w:gridCol w:w="814"/>
        <w:gridCol w:w="814"/>
      </w:tblGrid>
      <w:tr w:rsidR="0011166D" w:rsidRPr="00384555" w:rsidTr="002F0BA2">
        <w:trPr>
          <w:trHeight w:val="501"/>
        </w:trPr>
        <w:tc>
          <w:tcPr>
            <w:tcW w:w="472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814CC6" w:rsidRDefault="0011166D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Nr.</w:t>
            </w:r>
          </w:p>
        </w:tc>
        <w:tc>
          <w:tcPr>
            <w:tcW w:w="639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814CC6" w:rsidRDefault="0011166D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Item</w:t>
            </w:r>
          </w:p>
        </w:tc>
        <w:tc>
          <w:tcPr>
            <w:tcW w:w="4649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384555" w:rsidRDefault="0011166D" w:rsidP="002F0BA2">
            <w:pPr>
              <w:pStyle w:val="Servicebereiche"/>
              <w:jc w:val="center"/>
              <w:rPr>
                <w:rFonts w:asciiTheme="minorHAnsi" w:hAnsiTheme="minorHAnsi"/>
                <w:sz w:val="24"/>
                <w:szCs w:val="28"/>
              </w:rPr>
            </w:pPr>
            <w:r>
              <w:rPr>
                <w:rFonts w:asciiTheme="minorHAnsi" w:hAnsiTheme="minorHAnsi"/>
                <w:sz w:val="24"/>
                <w:szCs w:val="28"/>
              </w:rPr>
              <w:t>Aussage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11166D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 w:rsidRPr="00187223">
              <w:rPr>
                <w:rFonts w:asciiTheme="minorHAnsi" w:hAnsiTheme="minorHAnsi"/>
                <w:szCs w:val="28"/>
              </w:rPr>
              <w:t>Trifft gar nicht zu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11166D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 w:rsidRPr="00187223">
              <w:rPr>
                <w:rFonts w:asciiTheme="minorHAnsi" w:hAnsiTheme="minorHAnsi"/>
                <w:szCs w:val="28"/>
              </w:rPr>
              <w:t xml:space="preserve">Trifft nicht zu 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11166D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eher nicht zu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11166D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Weder noch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11166D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eher zu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11166D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zu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11166D" w:rsidRPr="00187223" w:rsidRDefault="0011166D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völlig zu</w:t>
            </w:r>
          </w:p>
        </w:tc>
      </w:tr>
      <w:tr w:rsidR="0011166D" w:rsidRPr="00A245DB" w:rsidTr="002F0BA2">
        <w:trPr>
          <w:trHeight w:val="581"/>
        </w:trPr>
        <w:tc>
          <w:tcPr>
            <w:tcW w:w="472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11166D" w:rsidRPr="00814CC6" w:rsidRDefault="00F7746F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8</w:t>
            </w:r>
          </w:p>
        </w:tc>
        <w:tc>
          <w:tcPr>
            <w:tcW w:w="639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11166D" w:rsidRPr="00814CC6" w:rsidRDefault="00F7746F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INV2</w:t>
            </w:r>
          </w:p>
        </w:tc>
        <w:tc>
          <w:tcPr>
            <w:tcW w:w="4649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11166D" w:rsidRPr="00814CC6" w:rsidRDefault="00F7746F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Die echte Umgebung war mir nicht mehr bewuss</w:t>
            </w:r>
            <w:r w:rsidRPr="00F7746F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t.</w:t>
            </w: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11166D" w:rsidRPr="00814CC6" w:rsidRDefault="0011166D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11166D" w:rsidRPr="00814CC6" w:rsidRDefault="0011166D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11166D" w:rsidRPr="00814CC6" w:rsidRDefault="0011166D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11166D" w:rsidRPr="00814CC6" w:rsidRDefault="0011166D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11166D" w:rsidRPr="00814CC6" w:rsidRDefault="0011166D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11166D" w:rsidRPr="00384555" w:rsidRDefault="0011166D" w:rsidP="002F0BA2">
            <w:pPr>
              <w:pStyle w:val="Tabellentextkrp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11166D" w:rsidRPr="00384555" w:rsidRDefault="0011166D" w:rsidP="002F0BA2">
            <w:pPr>
              <w:pStyle w:val="Tabellentextkrper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41722A" w:rsidRPr="005D6327" w:rsidRDefault="002A7671" w:rsidP="0011166D">
      <w:pPr>
        <w:rPr>
          <w:rFonts w:asciiTheme="minorHAnsi" w:hAnsiTheme="minorHAnsi"/>
          <w:szCs w:val="28"/>
          <w:lang w:val="de-DE"/>
        </w:rPr>
      </w:pPr>
      <w:r>
        <w:rPr>
          <w:rFonts w:asciiTheme="minorHAnsi" w:hAnsiTheme="minorHAnsi"/>
          <w:szCs w:val="28"/>
          <w:lang w:val="de-DE"/>
        </w:rPr>
        <w:lastRenderedPageBreak/>
        <w:br/>
      </w:r>
    </w:p>
    <w:tbl>
      <w:tblPr>
        <w:tblW w:w="11468" w:type="dxa"/>
        <w:tblInd w:w="-736" w:type="dxa"/>
        <w:tblBorders>
          <w:top w:val="single" w:sz="4" w:space="0" w:color="9A9ADE"/>
          <w:left w:val="single" w:sz="4" w:space="0" w:color="9A9ADE"/>
          <w:bottom w:val="single" w:sz="4" w:space="0" w:color="9A9ADE"/>
          <w:right w:val="single" w:sz="4" w:space="0" w:color="9A9ADE"/>
          <w:insideH w:val="single" w:sz="4" w:space="0" w:color="9A9ADE"/>
          <w:insideV w:val="single" w:sz="4" w:space="0" w:color="9A9ADE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72"/>
        <w:gridCol w:w="640"/>
        <w:gridCol w:w="4651"/>
        <w:gridCol w:w="815"/>
        <w:gridCol w:w="815"/>
        <w:gridCol w:w="815"/>
        <w:gridCol w:w="815"/>
        <w:gridCol w:w="815"/>
        <w:gridCol w:w="815"/>
        <w:gridCol w:w="815"/>
      </w:tblGrid>
      <w:tr w:rsidR="0041722A" w:rsidRPr="00384555" w:rsidTr="002F0BA2">
        <w:trPr>
          <w:trHeight w:val="519"/>
        </w:trPr>
        <w:tc>
          <w:tcPr>
            <w:tcW w:w="472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814CC6" w:rsidRDefault="0041722A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Nr.</w:t>
            </w:r>
          </w:p>
        </w:tc>
        <w:tc>
          <w:tcPr>
            <w:tcW w:w="640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814CC6" w:rsidRDefault="0041722A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Item</w:t>
            </w:r>
          </w:p>
        </w:tc>
        <w:tc>
          <w:tcPr>
            <w:tcW w:w="4651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384555" w:rsidRDefault="0041722A" w:rsidP="002F0BA2">
            <w:pPr>
              <w:pStyle w:val="Servicebereiche"/>
              <w:jc w:val="center"/>
              <w:rPr>
                <w:rFonts w:asciiTheme="minorHAnsi" w:hAnsiTheme="minorHAnsi"/>
                <w:sz w:val="24"/>
                <w:szCs w:val="28"/>
              </w:rPr>
            </w:pPr>
            <w:r>
              <w:rPr>
                <w:rFonts w:asciiTheme="minorHAnsi" w:hAnsiTheme="minorHAnsi"/>
                <w:sz w:val="24"/>
                <w:szCs w:val="28"/>
              </w:rPr>
              <w:t>Aussage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187223" w:rsidRDefault="0041722A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 w:rsidRPr="00187223">
              <w:rPr>
                <w:rFonts w:asciiTheme="minorHAnsi" w:hAnsiTheme="minorHAnsi"/>
                <w:szCs w:val="28"/>
              </w:rPr>
              <w:t>Trifft gar nicht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187223" w:rsidRDefault="0041722A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 w:rsidRPr="00187223">
              <w:rPr>
                <w:rFonts w:asciiTheme="minorHAnsi" w:hAnsiTheme="minorHAnsi"/>
                <w:szCs w:val="28"/>
              </w:rPr>
              <w:t xml:space="preserve">Trifft nicht zu 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187223" w:rsidRDefault="0041722A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eher nicht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187223" w:rsidRDefault="0041722A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Weder noch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187223" w:rsidRDefault="0041722A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eher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187223" w:rsidRDefault="0041722A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zu</w:t>
            </w:r>
          </w:p>
        </w:tc>
        <w:tc>
          <w:tcPr>
            <w:tcW w:w="815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187223" w:rsidRDefault="0041722A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völlig zu</w:t>
            </w:r>
          </w:p>
        </w:tc>
        <w:bookmarkStart w:id="0" w:name="_GoBack"/>
        <w:bookmarkEnd w:id="0"/>
      </w:tr>
      <w:tr w:rsidR="0041722A" w:rsidRPr="00A245DB" w:rsidTr="002F0BA2">
        <w:trPr>
          <w:trHeight w:val="602"/>
        </w:trPr>
        <w:tc>
          <w:tcPr>
            <w:tcW w:w="472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41722A" w:rsidRPr="00F42600" w:rsidRDefault="007972BF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9</w:t>
            </w:r>
            <w:r w:rsidR="00DC6154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br/>
            </w:r>
            <w:r w:rsidR="00614754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X</w:t>
            </w:r>
          </w:p>
        </w:tc>
        <w:tc>
          <w:tcPr>
            <w:tcW w:w="640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41722A" w:rsidRPr="00F42600" w:rsidRDefault="007972BF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INV3</w:t>
            </w:r>
          </w:p>
        </w:tc>
        <w:tc>
          <w:tcPr>
            <w:tcW w:w="4651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41722A" w:rsidRPr="00F42600" w:rsidRDefault="007972BF" w:rsidP="007972BF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 w:rsidRPr="007972BF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 xml:space="preserve">Ich </w:t>
            </w: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habe noch auf die echte Umgebung geachtet.</w:t>
            </w: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41722A" w:rsidRPr="00F42600" w:rsidRDefault="0041722A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41722A" w:rsidRPr="00F42600" w:rsidRDefault="0041722A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41722A" w:rsidRPr="00F42600" w:rsidRDefault="0041722A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41722A" w:rsidRPr="00F42600" w:rsidRDefault="0041722A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41722A" w:rsidRPr="00F42600" w:rsidRDefault="0041722A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41722A" w:rsidRPr="00F42600" w:rsidRDefault="0041722A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5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41722A" w:rsidRPr="00F42600" w:rsidRDefault="0041722A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</w:tr>
    </w:tbl>
    <w:p w:rsidR="0041722A" w:rsidRDefault="0041722A" w:rsidP="0041722A">
      <w:pPr>
        <w:rPr>
          <w:rFonts w:asciiTheme="minorHAnsi" w:hAnsiTheme="minorHAnsi"/>
          <w:sz w:val="28"/>
          <w:szCs w:val="28"/>
          <w:lang w:val="de-DE"/>
        </w:rPr>
      </w:pPr>
    </w:p>
    <w:tbl>
      <w:tblPr>
        <w:tblW w:w="11458" w:type="dxa"/>
        <w:tblInd w:w="-736" w:type="dxa"/>
        <w:tblBorders>
          <w:top w:val="single" w:sz="4" w:space="0" w:color="9A9ADE"/>
          <w:left w:val="single" w:sz="4" w:space="0" w:color="9A9ADE"/>
          <w:bottom w:val="single" w:sz="4" w:space="0" w:color="9A9ADE"/>
          <w:right w:val="single" w:sz="4" w:space="0" w:color="9A9ADE"/>
          <w:insideH w:val="single" w:sz="4" w:space="0" w:color="9A9ADE"/>
          <w:insideV w:val="single" w:sz="4" w:space="0" w:color="9A9ADE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72"/>
        <w:gridCol w:w="639"/>
        <w:gridCol w:w="4649"/>
        <w:gridCol w:w="814"/>
        <w:gridCol w:w="814"/>
        <w:gridCol w:w="814"/>
        <w:gridCol w:w="814"/>
        <w:gridCol w:w="814"/>
        <w:gridCol w:w="814"/>
        <w:gridCol w:w="814"/>
      </w:tblGrid>
      <w:tr w:rsidR="0041722A" w:rsidRPr="00384555" w:rsidTr="002F0BA2">
        <w:trPr>
          <w:trHeight w:val="501"/>
        </w:trPr>
        <w:tc>
          <w:tcPr>
            <w:tcW w:w="472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814CC6" w:rsidRDefault="0041722A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Nr.</w:t>
            </w:r>
          </w:p>
        </w:tc>
        <w:tc>
          <w:tcPr>
            <w:tcW w:w="639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814CC6" w:rsidRDefault="0041722A" w:rsidP="002F0BA2">
            <w:pPr>
              <w:pStyle w:val="Servicebereiche"/>
              <w:jc w:val="center"/>
              <w:rPr>
                <w:rFonts w:asciiTheme="minorHAnsi" w:hAnsiTheme="minorHAnsi"/>
                <w:sz w:val="16"/>
                <w:szCs w:val="28"/>
              </w:rPr>
            </w:pPr>
            <w:r w:rsidRPr="00814CC6">
              <w:rPr>
                <w:rFonts w:asciiTheme="minorHAnsi" w:hAnsiTheme="minorHAnsi"/>
                <w:sz w:val="16"/>
                <w:szCs w:val="28"/>
              </w:rPr>
              <w:t>Item</w:t>
            </w:r>
          </w:p>
        </w:tc>
        <w:tc>
          <w:tcPr>
            <w:tcW w:w="4649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384555" w:rsidRDefault="0041722A" w:rsidP="002F0BA2">
            <w:pPr>
              <w:pStyle w:val="Servicebereiche"/>
              <w:jc w:val="center"/>
              <w:rPr>
                <w:rFonts w:asciiTheme="minorHAnsi" w:hAnsiTheme="minorHAnsi"/>
                <w:sz w:val="24"/>
                <w:szCs w:val="28"/>
              </w:rPr>
            </w:pPr>
            <w:r>
              <w:rPr>
                <w:rFonts w:asciiTheme="minorHAnsi" w:hAnsiTheme="minorHAnsi"/>
                <w:sz w:val="24"/>
                <w:szCs w:val="28"/>
              </w:rPr>
              <w:t>Aussage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187223" w:rsidRDefault="0041722A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 w:rsidRPr="00187223">
              <w:rPr>
                <w:rFonts w:asciiTheme="minorHAnsi" w:hAnsiTheme="minorHAnsi"/>
                <w:szCs w:val="28"/>
              </w:rPr>
              <w:t>Trifft gar nicht zu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187223" w:rsidRDefault="0041722A" w:rsidP="002F0BA2">
            <w:pPr>
              <w:pStyle w:val="Servicebereiche"/>
              <w:jc w:val="center"/>
              <w:rPr>
                <w:rFonts w:asciiTheme="minorHAnsi" w:hAnsiTheme="minorHAnsi"/>
                <w:szCs w:val="28"/>
              </w:rPr>
            </w:pPr>
            <w:r w:rsidRPr="00187223">
              <w:rPr>
                <w:rFonts w:asciiTheme="minorHAnsi" w:hAnsiTheme="minorHAnsi"/>
                <w:szCs w:val="28"/>
              </w:rPr>
              <w:t xml:space="preserve">Trifft nicht zu 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187223" w:rsidRDefault="0041722A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eher nicht zu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187223" w:rsidRDefault="0041722A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Weder noch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187223" w:rsidRDefault="0041722A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eher zu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187223" w:rsidRDefault="0041722A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zu</w:t>
            </w:r>
          </w:p>
        </w:tc>
        <w:tc>
          <w:tcPr>
            <w:tcW w:w="814" w:type="dxa"/>
            <w:tcBorders>
              <w:top w:val="single" w:sz="4" w:space="0" w:color="9A9ADE"/>
              <w:left w:val="single" w:sz="4" w:space="0" w:color="9A9ADE"/>
              <w:bottom w:val="single" w:sz="12" w:space="0" w:color="9A9ADE"/>
              <w:right w:val="single" w:sz="4" w:space="0" w:color="9A9ADE"/>
            </w:tcBorders>
            <w:shd w:val="clear" w:color="auto" w:fill="C1D6EB"/>
            <w:vAlign w:val="center"/>
          </w:tcPr>
          <w:p w:rsidR="0041722A" w:rsidRPr="00187223" w:rsidRDefault="0041722A" w:rsidP="002F0BA2">
            <w:pPr>
              <w:pStyle w:val="Spaltenberschriften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Trifft völlig zu</w:t>
            </w:r>
          </w:p>
        </w:tc>
      </w:tr>
      <w:tr w:rsidR="0041722A" w:rsidRPr="00A245DB" w:rsidTr="002F0BA2">
        <w:trPr>
          <w:trHeight w:val="581"/>
        </w:trPr>
        <w:tc>
          <w:tcPr>
            <w:tcW w:w="472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41722A" w:rsidRPr="00814CC6" w:rsidRDefault="007972BF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 w:rsidRPr="007972BF">
              <w:rPr>
                <w:rFonts w:asciiTheme="minorHAnsi" w:hAnsiTheme="minorHAnsi"/>
                <w:sz w:val="22"/>
                <w:szCs w:val="28"/>
                <w:lang w:val="de-DE" w:eastAsia="de-DE" w:bidi="de-DE"/>
              </w:rPr>
              <w:t>10</w:t>
            </w:r>
          </w:p>
        </w:tc>
        <w:tc>
          <w:tcPr>
            <w:tcW w:w="639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41722A" w:rsidRPr="00814CC6" w:rsidRDefault="007972BF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INV4</w:t>
            </w:r>
          </w:p>
        </w:tc>
        <w:tc>
          <w:tcPr>
            <w:tcW w:w="4649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41722A" w:rsidRPr="00814CC6" w:rsidRDefault="007972BF" w:rsidP="007972BF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  <w:r w:rsidRPr="007972BF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 xml:space="preserve">Meine Aufmerksamkeit war </w:t>
            </w: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völlig bei der</w:t>
            </w:r>
            <w:r w:rsidRPr="007972BF"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  <w:t>Computerwelt.</w:t>
            </w: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41722A" w:rsidRPr="00814CC6" w:rsidRDefault="0041722A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</w:tcPr>
          <w:p w:rsidR="0041722A" w:rsidRPr="00814CC6" w:rsidRDefault="0041722A" w:rsidP="002F0BA2">
            <w:pPr>
              <w:rPr>
                <w:rFonts w:asciiTheme="minorHAnsi" w:hAnsiTheme="minorHAnsi"/>
                <w:sz w:val="24"/>
                <w:szCs w:val="28"/>
                <w:lang w:val="de-DE" w:eastAsia="de-DE" w:bidi="de-DE"/>
              </w:rPr>
            </w:pP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41722A" w:rsidRPr="00814CC6" w:rsidRDefault="0041722A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41722A" w:rsidRPr="00814CC6" w:rsidRDefault="0041722A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41722A" w:rsidRPr="00814CC6" w:rsidRDefault="0041722A" w:rsidP="002F0BA2">
            <w:pPr>
              <w:pStyle w:val="Tabellentextkrper"/>
              <w:rPr>
                <w:rFonts w:asciiTheme="minorHAnsi" w:hAnsiTheme="minorHAnsi"/>
                <w:sz w:val="24"/>
                <w:szCs w:val="28"/>
              </w:rPr>
            </w:pP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41722A" w:rsidRPr="00384555" w:rsidRDefault="0041722A" w:rsidP="002F0BA2">
            <w:pPr>
              <w:pStyle w:val="Tabellentextkrp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single" w:sz="12" w:space="0" w:color="9A9ADE"/>
              <w:left w:val="single" w:sz="4" w:space="0" w:color="9A9ADE"/>
              <w:bottom w:val="single" w:sz="4" w:space="0" w:color="9A9ADE"/>
              <w:right w:val="single" w:sz="4" w:space="0" w:color="9A9ADE"/>
            </w:tcBorders>
            <w:vAlign w:val="center"/>
          </w:tcPr>
          <w:p w:rsidR="0041722A" w:rsidRPr="00384555" w:rsidRDefault="0041722A" w:rsidP="002F0BA2">
            <w:pPr>
              <w:pStyle w:val="Tabellentextkrper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41722A" w:rsidRDefault="0041722A" w:rsidP="0041722A">
      <w:pPr>
        <w:rPr>
          <w:rFonts w:asciiTheme="minorHAnsi" w:hAnsiTheme="minorHAnsi"/>
          <w:sz w:val="28"/>
          <w:szCs w:val="28"/>
          <w:lang w:val="de-DE"/>
        </w:rPr>
      </w:pPr>
    </w:p>
    <w:p w:rsidR="005D6327" w:rsidRDefault="005D6327" w:rsidP="005D6327">
      <w:pPr>
        <w:rPr>
          <w:rFonts w:asciiTheme="minorHAnsi" w:hAnsiTheme="minorHAnsi"/>
          <w:sz w:val="28"/>
          <w:szCs w:val="28"/>
          <w:lang w:val="de-DE"/>
        </w:rPr>
      </w:pPr>
    </w:p>
    <w:p w:rsidR="005D6327" w:rsidRDefault="00F9206E" w:rsidP="005D6327">
      <w:pPr>
        <w:rPr>
          <w:rFonts w:asciiTheme="minorHAnsi" w:hAnsiTheme="minorHAnsi"/>
          <w:sz w:val="28"/>
          <w:szCs w:val="28"/>
          <w:lang w:val="de-DE"/>
        </w:rPr>
      </w:pPr>
      <w:r w:rsidRPr="00F9206E">
        <w:rPr>
          <w:rFonts w:asciiTheme="minorHAnsi" w:hAnsiTheme="minorHAnsi"/>
          <w:noProof/>
          <w:sz w:val="22"/>
          <w:szCs w:val="28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B840B" wp14:editId="3C75690C">
                <wp:simplePos x="0" y="0"/>
                <wp:positionH relativeFrom="column">
                  <wp:posOffset>-560603</wp:posOffset>
                </wp:positionH>
                <wp:positionV relativeFrom="paragraph">
                  <wp:posOffset>196909</wp:posOffset>
                </wp:positionV>
                <wp:extent cx="7283303" cy="1765005"/>
                <wp:effectExtent l="0" t="0" r="13335" b="26035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303" cy="176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06E" w:rsidRPr="00F9206E" w:rsidRDefault="00F9206E">
                            <w:pPr>
                              <w:rPr>
                                <w:rFonts w:asciiTheme="minorHAnsi" w:hAnsiTheme="minorHAnsi"/>
                                <w:u w:val="single"/>
                              </w:rPr>
                            </w:pPr>
                            <w:proofErr w:type="spellStart"/>
                            <w:r w:rsidRPr="00F9206E">
                              <w:rPr>
                                <w:u w:val="single"/>
                              </w:rPr>
                              <w:t>Notizen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4.15pt;margin-top:15.5pt;width:573.5pt;height:1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">
                <v:textbox>
                  <w:txbxContent>
                    <w:p w:rsidR="00F9206E" w:rsidRPr="00F9206E" w:rsidRDefault="00F9206E">
                      <w:pPr>
                        <w:rPr>
                          <w:rFonts w:asciiTheme="minorHAnsi" w:hAnsiTheme="minorHAnsi"/>
                          <w:u w:val="single"/>
                        </w:rPr>
                      </w:pPr>
                      <w:proofErr w:type="spellStart"/>
                      <w:r w:rsidRPr="00F9206E">
                        <w:rPr>
                          <w:u w:val="single"/>
                        </w:rPr>
                        <w:t>Notizen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D6327" w:rsidRDefault="005D6327" w:rsidP="005D6327">
      <w:pPr>
        <w:rPr>
          <w:rFonts w:asciiTheme="minorHAnsi" w:hAnsiTheme="minorHAnsi"/>
          <w:sz w:val="28"/>
          <w:szCs w:val="28"/>
          <w:lang w:val="de-DE"/>
        </w:rPr>
      </w:pPr>
    </w:p>
    <w:p w:rsidR="0011166D" w:rsidRDefault="0011166D" w:rsidP="0011166D">
      <w:pPr>
        <w:rPr>
          <w:rFonts w:asciiTheme="minorHAnsi" w:hAnsiTheme="minorHAnsi"/>
          <w:sz w:val="28"/>
          <w:szCs w:val="28"/>
          <w:lang w:val="de-DE"/>
        </w:rPr>
      </w:pPr>
    </w:p>
    <w:p w:rsidR="00651C35" w:rsidRDefault="00651C35" w:rsidP="00651C35">
      <w:pPr>
        <w:rPr>
          <w:rFonts w:asciiTheme="minorHAnsi" w:hAnsiTheme="minorHAnsi"/>
          <w:sz w:val="28"/>
          <w:szCs w:val="28"/>
          <w:lang w:val="de-DE"/>
        </w:rPr>
      </w:pPr>
    </w:p>
    <w:p w:rsidR="00187223" w:rsidRPr="00384555" w:rsidRDefault="00187223" w:rsidP="001A1A6B">
      <w:pPr>
        <w:rPr>
          <w:rFonts w:asciiTheme="minorHAnsi" w:hAnsiTheme="minorHAnsi"/>
          <w:sz w:val="28"/>
          <w:szCs w:val="28"/>
          <w:lang w:val="de-DE"/>
        </w:rPr>
      </w:pPr>
    </w:p>
    <w:sectPr w:rsidR="00187223" w:rsidRPr="00384555" w:rsidSect="005D6327">
      <w:pgSz w:w="11907" w:h="16839"/>
      <w:pgMar w:top="567" w:right="1440" w:bottom="397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B"/>
    <w:rsid w:val="0011166D"/>
    <w:rsid w:val="00187223"/>
    <w:rsid w:val="001A1A6B"/>
    <w:rsid w:val="00217730"/>
    <w:rsid w:val="00266037"/>
    <w:rsid w:val="002A7671"/>
    <w:rsid w:val="00327D0B"/>
    <w:rsid w:val="00350E35"/>
    <w:rsid w:val="00384555"/>
    <w:rsid w:val="004144AF"/>
    <w:rsid w:val="0041722A"/>
    <w:rsid w:val="004368BD"/>
    <w:rsid w:val="00545EC5"/>
    <w:rsid w:val="00571C8E"/>
    <w:rsid w:val="005A375A"/>
    <w:rsid w:val="005D6327"/>
    <w:rsid w:val="00614754"/>
    <w:rsid w:val="00651C35"/>
    <w:rsid w:val="006F6F1D"/>
    <w:rsid w:val="007632F8"/>
    <w:rsid w:val="00773628"/>
    <w:rsid w:val="007972BF"/>
    <w:rsid w:val="00814CC6"/>
    <w:rsid w:val="00847A0C"/>
    <w:rsid w:val="008519A4"/>
    <w:rsid w:val="008E39E1"/>
    <w:rsid w:val="00A235FF"/>
    <w:rsid w:val="00A245DB"/>
    <w:rsid w:val="00A82DE9"/>
    <w:rsid w:val="00A8451F"/>
    <w:rsid w:val="00AF231A"/>
    <w:rsid w:val="00B163AB"/>
    <w:rsid w:val="00C72BB4"/>
    <w:rsid w:val="00C81673"/>
    <w:rsid w:val="00CE74D1"/>
    <w:rsid w:val="00D751A1"/>
    <w:rsid w:val="00DC6154"/>
    <w:rsid w:val="00E44FB0"/>
    <w:rsid w:val="00E45033"/>
    <w:rsid w:val="00ED5CF3"/>
    <w:rsid w:val="00F42600"/>
    <w:rsid w:val="00F55C72"/>
    <w:rsid w:val="00F7746F"/>
    <w:rsid w:val="00F83393"/>
    <w:rsid w:val="00F9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1A6B"/>
    <w:pPr>
      <w:spacing w:after="0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1A1A6B"/>
    <w:pPr>
      <w:pBdr>
        <w:bottom w:val="single" w:sz="8" w:space="1" w:color="333399"/>
      </w:pBdr>
      <w:ind w:left="-360" w:right="-360"/>
      <w:outlineLvl w:val="0"/>
    </w:pPr>
    <w:rPr>
      <w:rFonts w:ascii="Garamond" w:hAnsi="Garamond" w:cs="Garamond"/>
      <w:b/>
      <w:i/>
      <w:smallCaps/>
      <w:color w:val="333399"/>
      <w:sz w:val="36"/>
      <w:szCs w:val="36"/>
    </w:rPr>
  </w:style>
  <w:style w:type="paragraph" w:styleId="berschrift2">
    <w:name w:val="heading 2"/>
    <w:basedOn w:val="Standard"/>
    <w:next w:val="Standard"/>
    <w:link w:val="berschrift2Zchn"/>
    <w:qFormat/>
    <w:rsid w:val="001A1A6B"/>
    <w:pPr>
      <w:jc w:val="center"/>
      <w:outlineLvl w:val="1"/>
    </w:pPr>
    <w:rPr>
      <w:b/>
      <w:color w:val="333399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A1A6B"/>
    <w:rPr>
      <w:rFonts w:ascii="Garamond" w:eastAsia="Times New Roman" w:hAnsi="Garamond" w:cs="Garamond"/>
      <w:b/>
      <w:i/>
      <w:smallCaps/>
      <w:color w:val="333399"/>
      <w:sz w:val="36"/>
      <w:szCs w:val="36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1A1A6B"/>
    <w:rPr>
      <w:rFonts w:ascii="Tahoma" w:eastAsia="Times New Roman" w:hAnsi="Tahoma" w:cs="Tahoma"/>
      <w:b/>
      <w:color w:val="333399"/>
      <w:sz w:val="18"/>
      <w:szCs w:val="18"/>
      <w:lang w:val="en-US"/>
    </w:rPr>
  </w:style>
  <w:style w:type="paragraph" w:customStyle="1" w:styleId="berschrift31">
    <w:name w:val="Überschrift 31"/>
    <w:aliases w:val="Einleitung"/>
    <w:basedOn w:val="Standard"/>
    <w:next w:val="Standard"/>
    <w:rsid w:val="001A1A6B"/>
    <w:pPr>
      <w:keepNext/>
      <w:spacing w:before="240" w:after="60"/>
      <w:ind w:left="-360" w:right="-360"/>
      <w:outlineLvl w:val="2"/>
    </w:pPr>
    <w:rPr>
      <w:rFonts w:ascii="Garamond" w:hAnsi="Garamond" w:cs="Garamond"/>
      <w:bCs/>
      <w:sz w:val="24"/>
      <w:szCs w:val="24"/>
      <w:lang w:val="de-DE" w:eastAsia="de-DE" w:bidi="de-DE"/>
    </w:rPr>
  </w:style>
  <w:style w:type="paragraph" w:customStyle="1" w:styleId="Servicebereiche">
    <w:name w:val="Servicebereiche"/>
    <w:basedOn w:val="Standard"/>
    <w:rsid w:val="001A1A6B"/>
    <w:pPr>
      <w:outlineLvl w:val="1"/>
    </w:pPr>
    <w:rPr>
      <w:b/>
      <w:bCs/>
      <w:color w:val="333399"/>
      <w:sz w:val="18"/>
      <w:szCs w:val="18"/>
      <w:lang w:val="de-DE" w:eastAsia="de-DE" w:bidi="de-DE"/>
    </w:rPr>
  </w:style>
  <w:style w:type="paragraph" w:customStyle="1" w:styleId="Spaltenberschriften">
    <w:name w:val="Spaltenüberschriften"/>
    <w:basedOn w:val="berschrift2"/>
    <w:rsid w:val="001A1A6B"/>
    <w:rPr>
      <w:bCs/>
      <w:lang w:val="de-DE" w:eastAsia="de-DE" w:bidi="de-DE"/>
    </w:rPr>
  </w:style>
  <w:style w:type="paragraph" w:customStyle="1" w:styleId="Tabellentextkrper">
    <w:name w:val="Tabellentextkörper"/>
    <w:basedOn w:val="Standard"/>
    <w:rsid w:val="001A1A6B"/>
    <w:pPr>
      <w:jc w:val="center"/>
    </w:pPr>
    <w:rPr>
      <w:sz w:val="18"/>
      <w:szCs w:val="18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1A6B"/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1A6B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1A6B"/>
    <w:pPr>
      <w:spacing w:after="0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1A1A6B"/>
    <w:pPr>
      <w:pBdr>
        <w:bottom w:val="single" w:sz="8" w:space="1" w:color="333399"/>
      </w:pBdr>
      <w:ind w:left="-360" w:right="-360"/>
      <w:outlineLvl w:val="0"/>
    </w:pPr>
    <w:rPr>
      <w:rFonts w:ascii="Garamond" w:hAnsi="Garamond" w:cs="Garamond"/>
      <w:b/>
      <w:i/>
      <w:smallCaps/>
      <w:color w:val="333399"/>
      <w:sz w:val="36"/>
      <w:szCs w:val="36"/>
    </w:rPr>
  </w:style>
  <w:style w:type="paragraph" w:styleId="berschrift2">
    <w:name w:val="heading 2"/>
    <w:basedOn w:val="Standard"/>
    <w:next w:val="Standard"/>
    <w:link w:val="berschrift2Zchn"/>
    <w:qFormat/>
    <w:rsid w:val="001A1A6B"/>
    <w:pPr>
      <w:jc w:val="center"/>
      <w:outlineLvl w:val="1"/>
    </w:pPr>
    <w:rPr>
      <w:b/>
      <w:color w:val="333399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A1A6B"/>
    <w:rPr>
      <w:rFonts w:ascii="Garamond" w:eastAsia="Times New Roman" w:hAnsi="Garamond" w:cs="Garamond"/>
      <w:b/>
      <w:i/>
      <w:smallCaps/>
      <w:color w:val="333399"/>
      <w:sz w:val="36"/>
      <w:szCs w:val="36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1A1A6B"/>
    <w:rPr>
      <w:rFonts w:ascii="Tahoma" w:eastAsia="Times New Roman" w:hAnsi="Tahoma" w:cs="Tahoma"/>
      <w:b/>
      <w:color w:val="333399"/>
      <w:sz w:val="18"/>
      <w:szCs w:val="18"/>
      <w:lang w:val="en-US"/>
    </w:rPr>
  </w:style>
  <w:style w:type="paragraph" w:customStyle="1" w:styleId="berschrift31">
    <w:name w:val="Überschrift 31"/>
    <w:aliases w:val="Einleitung"/>
    <w:basedOn w:val="Standard"/>
    <w:next w:val="Standard"/>
    <w:rsid w:val="001A1A6B"/>
    <w:pPr>
      <w:keepNext/>
      <w:spacing w:before="240" w:after="60"/>
      <w:ind w:left="-360" w:right="-360"/>
      <w:outlineLvl w:val="2"/>
    </w:pPr>
    <w:rPr>
      <w:rFonts w:ascii="Garamond" w:hAnsi="Garamond" w:cs="Garamond"/>
      <w:bCs/>
      <w:sz w:val="24"/>
      <w:szCs w:val="24"/>
      <w:lang w:val="de-DE" w:eastAsia="de-DE" w:bidi="de-DE"/>
    </w:rPr>
  </w:style>
  <w:style w:type="paragraph" w:customStyle="1" w:styleId="Servicebereiche">
    <w:name w:val="Servicebereiche"/>
    <w:basedOn w:val="Standard"/>
    <w:rsid w:val="001A1A6B"/>
    <w:pPr>
      <w:outlineLvl w:val="1"/>
    </w:pPr>
    <w:rPr>
      <w:b/>
      <w:bCs/>
      <w:color w:val="333399"/>
      <w:sz w:val="18"/>
      <w:szCs w:val="18"/>
      <w:lang w:val="de-DE" w:eastAsia="de-DE" w:bidi="de-DE"/>
    </w:rPr>
  </w:style>
  <w:style w:type="paragraph" w:customStyle="1" w:styleId="Spaltenberschriften">
    <w:name w:val="Spaltenüberschriften"/>
    <w:basedOn w:val="berschrift2"/>
    <w:rsid w:val="001A1A6B"/>
    <w:rPr>
      <w:bCs/>
      <w:lang w:val="de-DE" w:eastAsia="de-DE" w:bidi="de-DE"/>
    </w:rPr>
  </w:style>
  <w:style w:type="paragraph" w:customStyle="1" w:styleId="Tabellentextkrper">
    <w:name w:val="Tabellentextkörper"/>
    <w:basedOn w:val="Standard"/>
    <w:rsid w:val="001A1A6B"/>
    <w:pPr>
      <w:jc w:val="center"/>
    </w:pPr>
    <w:rPr>
      <w:sz w:val="18"/>
      <w:szCs w:val="18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1A6B"/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1A6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0E5B4-27B6-4CC4-808C-B9F38AC89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4BFD1CD5</Template>
  <TotalTime>0</TotalTime>
  <Pages>2</Pages>
  <Words>324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Magdeburg A.ö.R.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Tommi</dc:creator>
  <cp:lastModifiedBy>PC-Account :kkjpstud</cp:lastModifiedBy>
  <cp:revision>2</cp:revision>
  <cp:lastPrinted>2017-06-27T08:58:00Z</cp:lastPrinted>
  <dcterms:created xsi:type="dcterms:W3CDTF">2017-12-20T09:03:00Z</dcterms:created>
  <dcterms:modified xsi:type="dcterms:W3CDTF">2017-12-20T09:03:00Z</dcterms:modified>
</cp:coreProperties>
</file>