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58" w:rsidRDefault="00F37EF4">
      <w:pPr>
        <w:rPr>
          <w:lang w:val="de-DE"/>
        </w:rPr>
      </w:pPr>
      <w:r>
        <w:rPr>
          <w:lang w:val="de-DE"/>
        </w:rPr>
        <w:t>JTCI</w:t>
      </w:r>
      <w:r w:rsidR="001B7658">
        <w:rPr>
          <w:lang w:val="de-DE"/>
        </w:rPr>
        <w:t xml:space="preserve"> 7-11 R</w:t>
      </w:r>
    </w:p>
    <w:p w:rsidR="00F37EF4" w:rsidRDefault="001B7658">
      <w:pPr>
        <w:rPr>
          <w:lang w:val="de-DE"/>
        </w:rPr>
      </w:pPr>
      <w:r>
        <w:rPr>
          <w:lang w:val="de-DE"/>
        </w:rPr>
        <w:t>NV</w:t>
      </w:r>
      <w:r w:rsidR="00F37EF4">
        <w:rPr>
          <w:lang w:val="de-DE"/>
        </w:rPr>
        <w:t xml:space="preserve"> Skala </w:t>
      </w:r>
    </w:p>
    <w:p w:rsidR="00283F41" w:rsidRPr="00D33741" w:rsidRDefault="001B7658" w:rsidP="001B7658">
      <w:pPr>
        <w:rPr>
          <w:lang w:val="de-DE"/>
        </w:rPr>
      </w:pPr>
      <w:r>
        <w:rPr>
          <w:lang w:val="de-DE"/>
        </w:rPr>
        <w:t>Mein Kind:</w:t>
      </w:r>
      <w:r w:rsidR="00283F41" w:rsidRPr="001B7658">
        <w:rPr>
          <w:lang w:val="de-DE"/>
        </w:rPr>
        <w:tab/>
      </w:r>
      <w:r w:rsidR="00283F41" w:rsidRPr="001B7658">
        <w:rPr>
          <w:lang w:val="de-DE"/>
        </w:rPr>
        <w:tab/>
      </w:r>
      <w:r w:rsidR="00283F41" w:rsidRPr="001B7658">
        <w:rPr>
          <w:lang w:val="de-DE"/>
        </w:rPr>
        <w:tab/>
      </w:r>
      <w:r w:rsidR="00283F41" w:rsidRPr="00D33741">
        <w:rPr>
          <w:lang w:val="de-DE"/>
        </w:rPr>
        <w:tab/>
        <w:t xml:space="preserve">                                     </w:t>
      </w:r>
    </w:p>
    <w:p w:rsidR="00B8525A" w:rsidRPr="00D33741" w:rsidRDefault="00F37EF4" w:rsidP="00B8525A">
      <w:pPr>
        <w:pStyle w:val="Listenabsatz"/>
        <w:numPr>
          <w:ilvl w:val="0"/>
          <w:numId w:val="1"/>
        </w:numPr>
        <w:rPr>
          <w:lang w:val="de-DE"/>
        </w:rPr>
      </w:pPr>
      <w:r w:rsidRPr="00D33741">
        <w:rPr>
          <w:lang w:val="de-DE"/>
        </w:rPr>
        <w:t>entscheidet sich oft schnell und spontan für etwas.</w:t>
      </w:r>
      <w:r w:rsidR="001B7658" w:rsidRPr="00D33741">
        <w:rPr>
          <w:lang w:val="de-DE"/>
        </w:rPr>
        <w:t xml:space="preserve">                   </w:t>
      </w:r>
    </w:p>
    <w:p w:rsidR="004D2DE9" w:rsidRPr="00D33741" w:rsidRDefault="004D2DE9" w:rsidP="004D2DE9">
      <w:pPr>
        <w:pStyle w:val="Listenabsatz"/>
        <w:rPr>
          <w:lang w:val="de-DE"/>
        </w:rPr>
      </w:pPr>
    </w:p>
    <w:p w:rsidR="004D2DE9" w:rsidRPr="00D33741" w:rsidRDefault="00F37EF4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ist lebhaft und will überall mitmischen.</w:t>
      </w:r>
    </w:p>
    <w:p w:rsidR="004D2DE9" w:rsidRPr="00D33741" w:rsidRDefault="004D2DE9" w:rsidP="004D2DE9">
      <w:pPr>
        <w:pStyle w:val="Listenabsatz"/>
        <w:rPr>
          <w:lang w:val="de-DE"/>
        </w:rPr>
      </w:pPr>
    </w:p>
    <w:p w:rsidR="004D2DE9" w:rsidRPr="00D33741" w:rsidRDefault="004D2DE9" w:rsidP="004D2DE9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F37EF4" w:rsidRPr="00D33741" w:rsidRDefault="00F37EF4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 xml:space="preserve">hat oft sehr intensive Gefühlslagen. </w:t>
      </w:r>
    </w:p>
    <w:p w:rsidR="004D2DE9" w:rsidRPr="00D33741" w:rsidRDefault="004D2DE9" w:rsidP="004D2DE9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4D2DE9" w:rsidRPr="00D33741" w:rsidRDefault="00F37EF4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ist gut darin, sich herauszureden, wenn es bei etwas erwischt wird.</w:t>
      </w:r>
    </w:p>
    <w:p w:rsidR="004D2DE9" w:rsidRPr="00D33741" w:rsidRDefault="004D2DE9" w:rsidP="004D2DE9">
      <w:pPr>
        <w:pStyle w:val="Listenabsatz"/>
        <w:rPr>
          <w:lang w:val="de-DE"/>
        </w:rPr>
      </w:pPr>
    </w:p>
    <w:p w:rsidR="004D2DE9" w:rsidRPr="00D33741" w:rsidRDefault="004D2DE9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hat einen Hang zur Übertreibung, egal worum es geht.</w:t>
      </w:r>
    </w:p>
    <w:p w:rsidR="004D2DE9" w:rsidRPr="00D33741" w:rsidRDefault="004D2DE9" w:rsidP="004D2DE9">
      <w:pPr>
        <w:pStyle w:val="Listenabsatz"/>
        <w:rPr>
          <w:lang w:val="de-DE"/>
        </w:rPr>
      </w:pPr>
    </w:p>
    <w:p w:rsidR="004D2DE9" w:rsidRPr="00D33741" w:rsidRDefault="004D2DE9" w:rsidP="004D2DE9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283F41" w:rsidRPr="00D33741" w:rsidRDefault="00283F41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ist schwer zu bremsen, wenn etwas seine Neugier geweckt hat.</w:t>
      </w:r>
    </w:p>
    <w:p w:rsidR="004D2DE9" w:rsidRPr="00D33741" w:rsidRDefault="004D2DE9" w:rsidP="004D2DE9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283F41" w:rsidRPr="00D33741" w:rsidRDefault="00283F41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stellt oft etwas an.</w:t>
      </w:r>
    </w:p>
    <w:p w:rsidR="004D2DE9" w:rsidRPr="00D33741" w:rsidRDefault="004D2DE9" w:rsidP="004D2DE9">
      <w:pPr>
        <w:pStyle w:val="Listenabsatz"/>
        <w:rPr>
          <w:lang w:val="de-DE"/>
        </w:rPr>
      </w:pPr>
    </w:p>
    <w:p w:rsidR="004D2DE9" w:rsidRPr="00D33741" w:rsidRDefault="004D2DE9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ist sehr begeisterungsfähig für alles Neue.</w:t>
      </w:r>
    </w:p>
    <w:p w:rsidR="004D2DE9" w:rsidRPr="00D33741" w:rsidRDefault="004D2DE9" w:rsidP="004D2DE9">
      <w:pPr>
        <w:pStyle w:val="Listenabsatz"/>
        <w:rPr>
          <w:lang w:val="de-DE"/>
        </w:rPr>
      </w:pPr>
    </w:p>
    <w:p w:rsidR="004D2DE9" w:rsidRPr="00D33741" w:rsidRDefault="004D2DE9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 xml:space="preserve">wird von Regeln dazu gereizt, sie zu überschreiten. </w:t>
      </w:r>
    </w:p>
    <w:p w:rsidR="004D2DE9" w:rsidRPr="00D33741" w:rsidRDefault="004D2DE9" w:rsidP="004D2DE9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283F41" w:rsidRPr="00D33741" w:rsidRDefault="00283F41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handelt oft nach seinen momentanen Gefühlen, ohne lange nachzudenken.</w:t>
      </w:r>
    </w:p>
    <w:p w:rsidR="004D2DE9" w:rsidRPr="00D33741" w:rsidRDefault="004D2DE9" w:rsidP="004D2DE9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4D2DE9" w:rsidRPr="00D33741" w:rsidRDefault="00283F41" w:rsidP="00D33741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kann gar nicht genug davon bekommen, wenn ihm etwas gefällt.</w:t>
      </w:r>
    </w:p>
    <w:p w:rsidR="004D2DE9" w:rsidRPr="00D33741" w:rsidRDefault="004D2DE9" w:rsidP="004D2DE9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4D2DE9" w:rsidRPr="00D33741" w:rsidRDefault="00283F41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provoziert oder ärgert andere gerne mal.</w:t>
      </w:r>
    </w:p>
    <w:p w:rsidR="004D2DE9" w:rsidRPr="00D33741" w:rsidRDefault="004D2DE9" w:rsidP="004D2DE9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283F41" w:rsidRPr="00D33741" w:rsidRDefault="00283F41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wird oft schon wegen Kleinigkeiten wütend.</w:t>
      </w:r>
    </w:p>
    <w:p w:rsidR="004D2DE9" w:rsidRPr="00D33741" w:rsidRDefault="004D2DE9" w:rsidP="004D2DE9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283F41" w:rsidRPr="00D33741" w:rsidRDefault="00283F41" w:rsidP="004D2DE9">
      <w:pPr>
        <w:pStyle w:val="Listenabsatz"/>
        <w:numPr>
          <w:ilvl w:val="0"/>
          <w:numId w:val="1"/>
        </w:numPr>
        <w:spacing w:before="360" w:after="240" w:line="240" w:lineRule="auto"/>
        <w:ind w:left="714" w:hanging="357"/>
        <w:rPr>
          <w:lang w:val="de-DE"/>
        </w:rPr>
      </w:pPr>
      <w:r w:rsidRPr="00D33741">
        <w:rPr>
          <w:lang w:val="de-DE"/>
        </w:rPr>
        <w:t>will eine Idee sofort umsetzen, ohne lange zu planen.</w:t>
      </w:r>
      <w:r w:rsidR="001B7658" w:rsidRPr="00D33741">
        <w:rPr>
          <w:lang w:val="de-DE"/>
        </w:rPr>
        <w:t xml:space="preserve">  </w:t>
      </w:r>
    </w:p>
    <w:p w:rsidR="001B7658" w:rsidRDefault="001B7658" w:rsidP="00283F41">
      <w:pPr>
        <w:ind w:left="360"/>
        <w:rPr>
          <w:lang w:val="de-DE"/>
        </w:rPr>
      </w:pPr>
    </w:p>
    <w:p w:rsidR="001B7658" w:rsidRDefault="001B7658" w:rsidP="00283F41">
      <w:pPr>
        <w:ind w:left="360"/>
        <w:rPr>
          <w:lang w:val="de-DE"/>
        </w:rPr>
      </w:pPr>
    </w:p>
    <w:p w:rsidR="00D33741" w:rsidRDefault="00D33741" w:rsidP="001B7658">
      <w:pPr>
        <w:rPr>
          <w:sz w:val="16"/>
          <w:lang w:val="de-DE"/>
        </w:rPr>
      </w:pPr>
    </w:p>
    <w:p w:rsidR="00916B20" w:rsidRPr="00916B20" w:rsidRDefault="001B7658" w:rsidP="001B7658">
      <w:pPr>
        <w:rPr>
          <w:sz w:val="16"/>
          <w:lang w:val="de-DE"/>
        </w:rPr>
      </w:pPr>
      <w:r w:rsidRPr="001B7658">
        <w:rPr>
          <w:sz w:val="16"/>
          <w:lang w:val="de-DE"/>
        </w:rPr>
        <w:t xml:space="preserve">Nein    eher Nein    teils/teils   eher Ja      </w:t>
      </w:r>
      <w:proofErr w:type="spellStart"/>
      <w:r w:rsidRPr="001B7658">
        <w:rPr>
          <w:sz w:val="16"/>
          <w:lang w:val="de-DE"/>
        </w:rPr>
        <w:t>Ja</w:t>
      </w:r>
      <w:proofErr w:type="spellEnd"/>
    </w:p>
    <w:p w:rsidR="00D33741" w:rsidRPr="008A6C80" w:rsidRDefault="001B7658" w:rsidP="004D2DE9">
      <w:pPr>
        <w:spacing w:before="240" w:after="0"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916B20" w:rsidRPr="00B15B2F">
        <w:rPr>
          <w:rFonts w:ascii="Wingdings" w:hAnsi="Wingdings"/>
          <w:lang w:val="de-DE"/>
        </w:rPr>
        <w:tab/>
      </w:r>
      <w:proofErr w:type="spellStart"/>
      <w:r w:rsidR="00B15B2F" w:rsidRPr="006220CB">
        <w:rPr>
          <w:highlight w:val="yellow"/>
          <w:lang w:val="de-DE"/>
        </w:rPr>
        <w:t>Imp</w:t>
      </w:r>
      <w:proofErr w:type="spellEnd"/>
    </w:p>
    <w:p w:rsidR="00D33741" w:rsidRPr="00D33741" w:rsidRDefault="00D33741" w:rsidP="004D2DE9">
      <w:pPr>
        <w:spacing w:before="240" w:after="0" w:line="240" w:lineRule="auto"/>
        <w:rPr>
          <w:rFonts w:ascii="Wingdings" w:hAnsi="Wingdings"/>
          <w:sz w:val="14"/>
          <w:lang w:val="de-DE"/>
        </w:rPr>
      </w:pPr>
    </w:p>
    <w:p w:rsidR="004D2DE9" w:rsidRPr="00916B20" w:rsidRDefault="001B7658" w:rsidP="004D2DE9">
      <w:pPr>
        <w:spacing w:before="240" w:after="0"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916B20" w:rsidRPr="00B15B2F">
        <w:rPr>
          <w:rFonts w:ascii="Wingdings" w:hAnsi="Wingdings"/>
          <w:lang w:val="de-DE"/>
        </w:rPr>
        <w:tab/>
      </w:r>
      <w:proofErr w:type="spellStart"/>
      <w:r w:rsidR="00B15B2F" w:rsidRPr="006220CB">
        <w:rPr>
          <w:highlight w:val="green"/>
          <w:lang w:val="de-DE"/>
        </w:rPr>
        <w:t>Ex</w:t>
      </w:r>
      <w:r w:rsidR="00916B20" w:rsidRPr="006220CB">
        <w:rPr>
          <w:highlight w:val="green"/>
          <w:lang w:val="de-DE"/>
        </w:rPr>
        <w:t>Err</w:t>
      </w:r>
      <w:proofErr w:type="spellEnd"/>
    </w:p>
    <w:p w:rsidR="004D2DE9" w:rsidRPr="00D33741" w:rsidRDefault="004D2DE9" w:rsidP="004D2DE9">
      <w:pPr>
        <w:spacing w:before="240" w:after="0" w:line="240" w:lineRule="auto"/>
        <w:rPr>
          <w:rFonts w:ascii="Wingdings" w:hAnsi="Wingdings"/>
          <w:sz w:val="28"/>
          <w:lang w:val="de-DE"/>
        </w:rPr>
      </w:pPr>
    </w:p>
    <w:p w:rsidR="004D2DE9" w:rsidRPr="00916B20" w:rsidRDefault="001B7658" w:rsidP="001B7658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916B20" w:rsidRPr="00B15B2F">
        <w:rPr>
          <w:rFonts w:ascii="Wingdings" w:hAnsi="Wingdings"/>
          <w:lang w:val="de-DE"/>
        </w:rPr>
        <w:tab/>
      </w:r>
      <w:proofErr w:type="spellStart"/>
      <w:r w:rsidR="00916B20" w:rsidRPr="006220CB">
        <w:rPr>
          <w:highlight w:val="cyan"/>
          <w:lang w:val="de-DE"/>
        </w:rPr>
        <w:t>Extr</w:t>
      </w:r>
      <w:proofErr w:type="spellEnd"/>
    </w:p>
    <w:p w:rsidR="004D2DE9" w:rsidRPr="00D33741" w:rsidRDefault="004D2DE9" w:rsidP="001B7658">
      <w:pPr>
        <w:spacing w:line="240" w:lineRule="auto"/>
        <w:rPr>
          <w:rFonts w:ascii="Wingdings" w:hAnsi="Wingdings"/>
          <w:sz w:val="10"/>
          <w:lang w:val="de-DE"/>
        </w:rPr>
      </w:pPr>
    </w:p>
    <w:p w:rsidR="004D2DE9" w:rsidRPr="00916B20" w:rsidRDefault="001B7658" w:rsidP="001B7658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916B20" w:rsidRPr="00B15B2F">
        <w:rPr>
          <w:rFonts w:ascii="Wingdings" w:hAnsi="Wingdings"/>
          <w:lang w:val="de-DE"/>
        </w:rPr>
        <w:tab/>
      </w:r>
      <w:r w:rsidR="00916B20" w:rsidRPr="006220CB">
        <w:rPr>
          <w:highlight w:val="red"/>
          <w:lang w:val="de-DE"/>
        </w:rPr>
        <w:t>Reg</w:t>
      </w:r>
    </w:p>
    <w:p w:rsidR="004D2DE9" w:rsidRPr="00D33741" w:rsidRDefault="004D2DE9" w:rsidP="001B7658">
      <w:pPr>
        <w:spacing w:line="240" w:lineRule="auto"/>
        <w:rPr>
          <w:rFonts w:ascii="Wingdings" w:hAnsi="Wingdings"/>
          <w:lang w:val="de-DE"/>
        </w:rPr>
      </w:pPr>
    </w:p>
    <w:p w:rsidR="001B7658" w:rsidRPr="00916B20" w:rsidRDefault="001B7658" w:rsidP="001B7658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916B20" w:rsidRPr="00B15B2F">
        <w:rPr>
          <w:rFonts w:ascii="Wingdings" w:hAnsi="Wingdings"/>
          <w:lang w:val="de-DE"/>
        </w:rPr>
        <w:tab/>
      </w:r>
      <w:proofErr w:type="spellStart"/>
      <w:r w:rsidR="00916B20" w:rsidRPr="006220CB">
        <w:rPr>
          <w:highlight w:val="cyan"/>
          <w:lang w:val="de-DE"/>
        </w:rPr>
        <w:t>Extr</w:t>
      </w:r>
      <w:proofErr w:type="spellEnd"/>
    </w:p>
    <w:p w:rsidR="004D2DE9" w:rsidRPr="00D33741" w:rsidRDefault="004D2DE9" w:rsidP="001B7658">
      <w:pPr>
        <w:spacing w:line="240" w:lineRule="auto"/>
        <w:rPr>
          <w:rFonts w:ascii="Wingdings" w:hAnsi="Wingdings"/>
          <w:sz w:val="28"/>
          <w:lang w:val="de-DE"/>
        </w:rPr>
      </w:pPr>
    </w:p>
    <w:p w:rsidR="004D2DE9" w:rsidRPr="00B15B2F" w:rsidRDefault="001B7658" w:rsidP="001B7658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B15B2F" w:rsidRPr="00B15B2F">
        <w:rPr>
          <w:rFonts w:ascii="Wingdings" w:hAnsi="Wingdings"/>
          <w:lang w:val="de-DE"/>
        </w:rPr>
        <w:tab/>
      </w:r>
      <w:proofErr w:type="spellStart"/>
      <w:r w:rsidR="00B15B2F" w:rsidRPr="006220CB">
        <w:rPr>
          <w:highlight w:val="green"/>
          <w:lang w:val="de-DE"/>
        </w:rPr>
        <w:t>ExErr</w:t>
      </w:r>
      <w:proofErr w:type="spellEnd"/>
    </w:p>
    <w:p w:rsidR="00D33741" w:rsidRPr="00D33741" w:rsidRDefault="00D33741" w:rsidP="001B7658">
      <w:pPr>
        <w:spacing w:line="240" w:lineRule="auto"/>
        <w:rPr>
          <w:rFonts w:ascii="Wingdings" w:hAnsi="Wingdings"/>
          <w:sz w:val="14"/>
          <w:lang w:val="de-DE"/>
        </w:rPr>
      </w:pPr>
    </w:p>
    <w:p w:rsidR="001B7658" w:rsidRPr="00B15B2F" w:rsidRDefault="001B7658" w:rsidP="001B7658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B15B2F" w:rsidRPr="00B15B2F">
        <w:rPr>
          <w:rFonts w:ascii="Wingdings" w:hAnsi="Wingdings"/>
          <w:lang w:val="de-DE"/>
        </w:rPr>
        <w:tab/>
      </w:r>
      <w:r w:rsidR="00B15B2F" w:rsidRPr="006220CB">
        <w:rPr>
          <w:highlight w:val="red"/>
          <w:lang w:val="de-DE"/>
        </w:rPr>
        <w:t>Reg</w:t>
      </w:r>
    </w:p>
    <w:p w:rsidR="00D33741" w:rsidRPr="00D33741" w:rsidRDefault="00D33741" w:rsidP="001B7658">
      <w:pPr>
        <w:spacing w:line="240" w:lineRule="auto"/>
        <w:rPr>
          <w:rFonts w:ascii="Wingdings" w:hAnsi="Wingdings"/>
          <w:sz w:val="6"/>
          <w:lang w:val="de-DE"/>
        </w:rPr>
      </w:pPr>
    </w:p>
    <w:p w:rsidR="001B7658" w:rsidRPr="00B15B2F" w:rsidRDefault="001B7658" w:rsidP="001B7658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B15B2F" w:rsidRPr="00B15B2F">
        <w:rPr>
          <w:rFonts w:ascii="Wingdings" w:hAnsi="Wingdings"/>
          <w:lang w:val="de-DE"/>
        </w:rPr>
        <w:tab/>
      </w:r>
      <w:proofErr w:type="spellStart"/>
      <w:r w:rsidR="00B15B2F" w:rsidRPr="006220CB">
        <w:rPr>
          <w:highlight w:val="green"/>
          <w:lang w:val="de-DE"/>
        </w:rPr>
        <w:t>ExErr</w:t>
      </w:r>
      <w:proofErr w:type="spellEnd"/>
    </w:p>
    <w:p w:rsidR="00D33741" w:rsidRPr="00D33741" w:rsidRDefault="00D33741" w:rsidP="001B7658">
      <w:pPr>
        <w:spacing w:line="240" w:lineRule="auto"/>
        <w:rPr>
          <w:rFonts w:ascii="Wingdings" w:hAnsi="Wingdings"/>
          <w:sz w:val="10"/>
          <w:lang w:val="de-DE"/>
        </w:rPr>
      </w:pPr>
    </w:p>
    <w:p w:rsidR="001B7658" w:rsidRPr="00B15B2F" w:rsidRDefault="001B7658" w:rsidP="001B7658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B15B2F" w:rsidRPr="00B15B2F">
        <w:rPr>
          <w:rFonts w:ascii="Wingdings" w:hAnsi="Wingdings"/>
          <w:lang w:val="de-DE"/>
        </w:rPr>
        <w:tab/>
      </w:r>
      <w:r w:rsidR="00B15B2F" w:rsidRPr="006220CB">
        <w:rPr>
          <w:highlight w:val="red"/>
          <w:lang w:val="de-DE"/>
        </w:rPr>
        <w:t>Reg</w:t>
      </w:r>
    </w:p>
    <w:p w:rsidR="00D33741" w:rsidRPr="00D33741" w:rsidRDefault="00D33741" w:rsidP="001B7658">
      <w:pPr>
        <w:spacing w:line="240" w:lineRule="auto"/>
        <w:rPr>
          <w:rFonts w:ascii="Wingdings" w:hAnsi="Wingdings"/>
          <w:sz w:val="18"/>
          <w:lang w:val="de-DE"/>
        </w:rPr>
      </w:pPr>
    </w:p>
    <w:p w:rsidR="001B7658" w:rsidRPr="00B15B2F" w:rsidRDefault="001B7658" w:rsidP="001B7658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B15B2F" w:rsidRPr="00B15B2F">
        <w:rPr>
          <w:rFonts w:ascii="Wingdings" w:hAnsi="Wingdings"/>
          <w:lang w:val="de-DE"/>
        </w:rPr>
        <w:tab/>
      </w:r>
      <w:proofErr w:type="spellStart"/>
      <w:r w:rsidR="00B15B2F" w:rsidRPr="006220CB">
        <w:rPr>
          <w:highlight w:val="yellow"/>
          <w:lang w:val="de-DE"/>
        </w:rPr>
        <w:t>Imp</w:t>
      </w:r>
      <w:proofErr w:type="spellEnd"/>
    </w:p>
    <w:p w:rsidR="00D33741" w:rsidRPr="00D33741" w:rsidRDefault="00D33741" w:rsidP="001B7658">
      <w:pPr>
        <w:spacing w:line="240" w:lineRule="auto"/>
        <w:rPr>
          <w:rFonts w:ascii="Wingdings" w:hAnsi="Wingdings"/>
          <w:sz w:val="14"/>
          <w:lang w:val="de-DE"/>
        </w:rPr>
      </w:pPr>
    </w:p>
    <w:p w:rsidR="001B7658" w:rsidRPr="00B15B2F" w:rsidRDefault="001B7658" w:rsidP="001B7658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B15B2F" w:rsidRPr="00B15B2F">
        <w:rPr>
          <w:rFonts w:ascii="Wingdings" w:hAnsi="Wingdings"/>
          <w:lang w:val="de-DE"/>
        </w:rPr>
        <w:tab/>
      </w:r>
      <w:proofErr w:type="spellStart"/>
      <w:r w:rsidR="00653256" w:rsidRPr="006220CB">
        <w:rPr>
          <w:highlight w:val="cyan"/>
          <w:lang w:val="de-DE"/>
        </w:rPr>
        <w:t>Extr</w:t>
      </w:r>
      <w:proofErr w:type="spellEnd"/>
    </w:p>
    <w:p w:rsidR="00D33741" w:rsidRPr="001B7658" w:rsidRDefault="00D33741" w:rsidP="001B7658">
      <w:pPr>
        <w:spacing w:line="240" w:lineRule="auto"/>
        <w:rPr>
          <w:rFonts w:ascii="Wingdings" w:hAnsi="Wingdings"/>
          <w:lang w:val="de-DE"/>
        </w:rPr>
      </w:pPr>
    </w:p>
    <w:p w:rsidR="004D2DE9" w:rsidRPr="00653256" w:rsidRDefault="004D2DE9" w:rsidP="004D2DE9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53256" w:rsidRPr="0055006C">
        <w:rPr>
          <w:rFonts w:ascii="Wingdings" w:hAnsi="Wingdings"/>
          <w:lang w:val="de-DE"/>
        </w:rPr>
        <w:tab/>
      </w:r>
      <w:r w:rsidR="00653256" w:rsidRPr="0055006C">
        <w:rPr>
          <w:highlight w:val="red"/>
          <w:lang w:val="de-DE"/>
        </w:rPr>
        <w:t>Reg</w:t>
      </w:r>
    </w:p>
    <w:p w:rsidR="00D33741" w:rsidRPr="00D33741" w:rsidRDefault="00D33741" w:rsidP="004D2DE9">
      <w:pPr>
        <w:spacing w:line="240" w:lineRule="auto"/>
        <w:rPr>
          <w:rFonts w:ascii="Wingdings" w:hAnsi="Wingdings"/>
          <w:sz w:val="14"/>
          <w:lang w:val="de-DE"/>
        </w:rPr>
      </w:pPr>
    </w:p>
    <w:p w:rsidR="004D2DE9" w:rsidRPr="00653256" w:rsidRDefault="004D2DE9" w:rsidP="004D2DE9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53256" w:rsidRPr="0055006C">
        <w:rPr>
          <w:rFonts w:ascii="Wingdings" w:hAnsi="Wingdings"/>
          <w:lang w:val="de-DE"/>
        </w:rPr>
        <w:tab/>
      </w:r>
      <w:r w:rsidR="00653256" w:rsidRPr="0055006C">
        <w:rPr>
          <w:highlight w:val="red"/>
          <w:lang w:val="de-DE"/>
        </w:rPr>
        <w:t>Reg</w:t>
      </w:r>
    </w:p>
    <w:p w:rsidR="00D33741" w:rsidRPr="001B7658" w:rsidRDefault="00D33741" w:rsidP="004D2DE9">
      <w:pPr>
        <w:spacing w:line="240" w:lineRule="auto"/>
        <w:rPr>
          <w:rFonts w:ascii="Wingdings" w:hAnsi="Wingdings"/>
          <w:lang w:val="de-DE"/>
        </w:rPr>
      </w:pPr>
    </w:p>
    <w:p w:rsidR="009B245E" w:rsidRPr="00653256" w:rsidRDefault="004D2DE9" w:rsidP="00D33741">
      <w:pPr>
        <w:spacing w:line="240" w:lineRule="auto"/>
        <w:rPr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53256" w:rsidRPr="0055006C">
        <w:rPr>
          <w:rFonts w:ascii="Wingdings" w:hAnsi="Wingdings"/>
          <w:lang w:val="de-DE"/>
        </w:rPr>
        <w:tab/>
      </w:r>
      <w:proofErr w:type="spellStart"/>
      <w:r w:rsidR="00653256" w:rsidRPr="0055006C">
        <w:rPr>
          <w:highlight w:val="yellow"/>
          <w:lang w:val="de-DE"/>
        </w:rPr>
        <w:t>Imp</w:t>
      </w:r>
      <w:proofErr w:type="spellEnd"/>
    </w:p>
    <w:p w:rsidR="00D33741" w:rsidRPr="00D33741" w:rsidRDefault="00D33741" w:rsidP="00D33741">
      <w:pPr>
        <w:spacing w:line="240" w:lineRule="auto"/>
        <w:rPr>
          <w:rFonts w:ascii="Wingdings" w:hAnsi="Wingdings"/>
          <w:lang w:val="de-DE"/>
        </w:rPr>
      </w:pPr>
    </w:p>
    <w:p w:rsidR="00D33741" w:rsidRDefault="00D33741" w:rsidP="00D33741">
      <w:pPr>
        <w:rPr>
          <w:lang w:val="de-DE"/>
        </w:rPr>
      </w:pPr>
      <w:r>
        <w:rPr>
          <w:lang w:val="de-DE"/>
        </w:rPr>
        <w:lastRenderedPageBreak/>
        <w:t>JTCI 7-11 R</w:t>
      </w:r>
    </w:p>
    <w:p w:rsidR="00D33741" w:rsidRDefault="00D33741" w:rsidP="00D33741">
      <w:pPr>
        <w:rPr>
          <w:lang w:val="de-DE"/>
        </w:rPr>
      </w:pPr>
      <w:r>
        <w:rPr>
          <w:lang w:val="de-DE"/>
        </w:rPr>
        <w:t xml:space="preserve">NV Skala </w:t>
      </w:r>
    </w:p>
    <w:p w:rsidR="00D33741" w:rsidRDefault="00D33741" w:rsidP="00D33741">
      <w:pPr>
        <w:rPr>
          <w:lang w:val="de-DE"/>
        </w:rPr>
      </w:pPr>
      <w:r>
        <w:rPr>
          <w:lang w:val="de-DE"/>
        </w:rPr>
        <w:t>Stimmt diese Aussage für dich?</w:t>
      </w:r>
      <w:r w:rsidRPr="001B7658">
        <w:rPr>
          <w:lang w:val="de-DE"/>
        </w:rPr>
        <w:tab/>
      </w:r>
      <w:r w:rsidRPr="001B7658">
        <w:rPr>
          <w:lang w:val="de-DE"/>
        </w:rPr>
        <w:tab/>
      </w:r>
      <w:r w:rsidRPr="001B7658">
        <w:rPr>
          <w:lang w:val="de-DE"/>
        </w:rPr>
        <w:tab/>
      </w:r>
    </w:p>
    <w:p w:rsidR="00D33741" w:rsidRPr="00D33741" w:rsidRDefault="00D33741" w:rsidP="00D33741">
      <w:pPr>
        <w:rPr>
          <w:lang w:val="de-DE"/>
        </w:rPr>
      </w:pPr>
      <w:r w:rsidRPr="001B7658">
        <w:rPr>
          <w:lang w:val="de-DE"/>
        </w:rPr>
        <w:tab/>
      </w:r>
      <w:r w:rsidRPr="00D33741">
        <w:rPr>
          <w:lang w:val="de-DE"/>
        </w:rPr>
        <w:tab/>
        <w:t xml:space="preserve">                                     </w:t>
      </w:r>
    </w:p>
    <w:p w:rsidR="00D33741" w:rsidRPr="00D33741" w:rsidRDefault="00D33741" w:rsidP="00D33741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entscheide</w:t>
      </w:r>
      <w:r w:rsidRPr="00D33741">
        <w:rPr>
          <w:lang w:val="de-DE"/>
        </w:rPr>
        <w:t xml:space="preserve"> </w:t>
      </w:r>
      <w:r>
        <w:rPr>
          <w:lang w:val="de-DE"/>
        </w:rPr>
        <w:t>mich</w:t>
      </w:r>
      <w:r w:rsidRPr="00D33741">
        <w:rPr>
          <w:lang w:val="de-DE"/>
        </w:rPr>
        <w:t xml:space="preserve"> oft schnell und spontan für etwas.                   </w:t>
      </w:r>
    </w:p>
    <w:p w:rsidR="00D33741" w:rsidRPr="00D33741" w:rsidRDefault="00D33741" w:rsidP="00D33741">
      <w:pPr>
        <w:pStyle w:val="Listenabsatz"/>
        <w:rPr>
          <w:lang w:val="de-DE"/>
        </w:rPr>
      </w:pPr>
    </w:p>
    <w:p w:rsid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 xml:space="preserve">Ich bin </w:t>
      </w:r>
      <w:r w:rsidRPr="00D33741">
        <w:rPr>
          <w:lang w:val="de-DE"/>
        </w:rPr>
        <w:t xml:space="preserve"> lebhaft und will überall mitmischen.</w:t>
      </w:r>
    </w:p>
    <w:p w:rsidR="00D33741" w:rsidRP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 xml:space="preserve">Ich habe sehr oft </w:t>
      </w:r>
      <w:r w:rsidRPr="00D33741">
        <w:rPr>
          <w:lang w:val="de-DE"/>
        </w:rPr>
        <w:t xml:space="preserve">intensive Gefühlslagen. </w:t>
      </w:r>
    </w:p>
    <w:p w:rsidR="00D33741" w:rsidRP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>Ich bin</w:t>
      </w:r>
      <w:r w:rsidRPr="00D33741">
        <w:rPr>
          <w:lang w:val="de-DE"/>
        </w:rPr>
        <w:t xml:space="preserve"> gut darin, </w:t>
      </w:r>
      <w:r>
        <w:rPr>
          <w:lang w:val="de-DE"/>
        </w:rPr>
        <w:t>mich</w:t>
      </w:r>
      <w:r w:rsidRPr="00D33741">
        <w:rPr>
          <w:lang w:val="de-DE"/>
        </w:rPr>
        <w:t xml:space="preserve"> herauszureden, wenn </w:t>
      </w:r>
      <w:r>
        <w:rPr>
          <w:lang w:val="de-DE"/>
        </w:rPr>
        <w:t>ich</w:t>
      </w:r>
      <w:r w:rsidRPr="00D33741">
        <w:rPr>
          <w:lang w:val="de-DE"/>
        </w:rPr>
        <w:t xml:space="preserve"> bei etwas erwischt </w:t>
      </w:r>
      <w:r>
        <w:rPr>
          <w:lang w:val="de-DE"/>
        </w:rPr>
        <w:t>werde</w:t>
      </w:r>
      <w:r w:rsidRPr="00D33741">
        <w:rPr>
          <w:lang w:val="de-DE"/>
        </w:rPr>
        <w:t>.</w:t>
      </w:r>
    </w:p>
    <w:p w:rsidR="00D33741" w:rsidRPr="00D33741" w:rsidRDefault="00D33741" w:rsidP="00D33741">
      <w:pPr>
        <w:pStyle w:val="Listenabsatz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>Ich habe</w:t>
      </w:r>
      <w:r w:rsidRPr="00D33741">
        <w:rPr>
          <w:lang w:val="de-DE"/>
        </w:rPr>
        <w:t xml:space="preserve"> einen Hang zur Übertreibung, egal worum es geht.</w:t>
      </w:r>
    </w:p>
    <w:p w:rsidR="00D33741" w:rsidRP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>Ich bin</w:t>
      </w:r>
      <w:r w:rsidRPr="00D33741">
        <w:rPr>
          <w:lang w:val="de-DE"/>
        </w:rPr>
        <w:t xml:space="preserve"> schwer zu bremsen, wenn etwas </w:t>
      </w:r>
      <w:r>
        <w:rPr>
          <w:lang w:val="de-DE"/>
        </w:rPr>
        <w:t>meine</w:t>
      </w:r>
      <w:r w:rsidRPr="00D33741">
        <w:rPr>
          <w:lang w:val="de-DE"/>
        </w:rPr>
        <w:t xml:space="preserve"> Neugier geweckt hat.</w:t>
      </w:r>
    </w:p>
    <w:p w:rsidR="00D33741" w:rsidRP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>Ich stelle</w:t>
      </w:r>
      <w:r w:rsidRPr="00D33741">
        <w:rPr>
          <w:lang w:val="de-DE"/>
        </w:rPr>
        <w:t xml:space="preserve"> oft etwas an.</w:t>
      </w:r>
    </w:p>
    <w:p w:rsidR="00D33741" w:rsidRPr="00D33741" w:rsidRDefault="00D33741" w:rsidP="00D33741">
      <w:pPr>
        <w:pStyle w:val="Listenabsatz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>Ich bin</w:t>
      </w:r>
      <w:r w:rsidRPr="00D33741">
        <w:rPr>
          <w:lang w:val="de-DE"/>
        </w:rPr>
        <w:t xml:space="preserve"> sehr begeisterungsfähig für alles Neue.</w:t>
      </w:r>
    </w:p>
    <w:p w:rsidR="00D33741" w:rsidRPr="00D33741" w:rsidRDefault="00D33741" w:rsidP="00D33741">
      <w:pPr>
        <w:pStyle w:val="Listenabsatz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>Ich werde</w:t>
      </w:r>
      <w:r w:rsidRPr="00D33741">
        <w:rPr>
          <w:lang w:val="de-DE"/>
        </w:rPr>
        <w:t xml:space="preserve"> von Regeln dazu gereizt, sie zu überschreiten. </w:t>
      </w:r>
    </w:p>
    <w:p w:rsidR="00D33741" w:rsidRP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>Ich handele</w:t>
      </w:r>
      <w:r w:rsidRPr="00D33741">
        <w:rPr>
          <w:lang w:val="de-DE"/>
        </w:rPr>
        <w:t xml:space="preserve"> oft nach </w:t>
      </w:r>
      <w:r>
        <w:rPr>
          <w:lang w:val="de-DE"/>
        </w:rPr>
        <w:t>meinen</w:t>
      </w:r>
      <w:r w:rsidRPr="00D33741">
        <w:rPr>
          <w:lang w:val="de-DE"/>
        </w:rPr>
        <w:t xml:space="preserve"> momentanen Gefühlen, ohne lange nachzudenken.</w:t>
      </w:r>
    </w:p>
    <w:p w:rsidR="00D33741" w:rsidRP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 xml:space="preserve">Ich </w:t>
      </w:r>
      <w:r w:rsidRPr="00D33741">
        <w:rPr>
          <w:lang w:val="de-DE"/>
        </w:rPr>
        <w:t xml:space="preserve">kann gar nicht genug davon bekommen, wenn </w:t>
      </w:r>
      <w:r>
        <w:rPr>
          <w:lang w:val="de-DE"/>
        </w:rPr>
        <w:t>mir</w:t>
      </w:r>
      <w:r w:rsidRPr="00D33741">
        <w:rPr>
          <w:lang w:val="de-DE"/>
        </w:rPr>
        <w:t xml:space="preserve"> etwas gefällt.</w:t>
      </w:r>
    </w:p>
    <w:p w:rsidR="00D33741" w:rsidRPr="00D33741" w:rsidRDefault="00D33741" w:rsidP="00D33741">
      <w:pPr>
        <w:pStyle w:val="Listenabsatz"/>
        <w:rPr>
          <w:lang w:val="de-DE"/>
        </w:rPr>
      </w:pPr>
    </w:p>
    <w:p w:rsidR="00D33741" w:rsidRP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>Ich provoziere oder ärgere</w:t>
      </w:r>
      <w:r w:rsidRPr="00D33741">
        <w:rPr>
          <w:lang w:val="de-DE"/>
        </w:rPr>
        <w:t xml:space="preserve"> andere gerne mal.</w:t>
      </w:r>
    </w:p>
    <w:p w:rsidR="00D33741" w:rsidRP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Pr="00D33741" w:rsidRDefault="00D33741" w:rsidP="00D33741">
      <w:pPr>
        <w:spacing w:before="360" w:after="240" w:line="240" w:lineRule="auto"/>
        <w:rPr>
          <w:lang w:val="de-DE"/>
        </w:rPr>
      </w:pPr>
    </w:p>
    <w:p w:rsid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2535CD" w:rsidRPr="001B7658" w:rsidRDefault="002535CD" w:rsidP="002535CD">
      <w:pPr>
        <w:rPr>
          <w:lang w:val="de-DE"/>
        </w:rPr>
      </w:pPr>
      <w:r w:rsidRPr="001B7658">
        <w:rPr>
          <w:sz w:val="16"/>
          <w:lang w:val="de-DE"/>
        </w:rPr>
        <w:t xml:space="preserve">Nein    eher Nein    teils/teils   eher Ja      </w:t>
      </w:r>
      <w:proofErr w:type="spellStart"/>
      <w:r w:rsidRPr="001B7658">
        <w:rPr>
          <w:sz w:val="16"/>
          <w:lang w:val="de-DE"/>
        </w:rPr>
        <w:t>Ja</w:t>
      </w:r>
      <w:proofErr w:type="spellEnd"/>
    </w:p>
    <w:p w:rsidR="002535CD" w:rsidRPr="00D33741" w:rsidRDefault="002535CD" w:rsidP="002535CD">
      <w:pPr>
        <w:spacing w:before="240" w:after="0"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220CB" w:rsidRPr="006220CB">
        <w:rPr>
          <w:rFonts w:ascii="Wingdings" w:hAnsi="Wingdings"/>
          <w:lang w:val="de-DE"/>
        </w:rPr>
        <w:tab/>
      </w:r>
      <w:proofErr w:type="spellStart"/>
      <w:r w:rsidR="006220CB" w:rsidRPr="006220CB">
        <w:rPr>
          <w:highlight w:val="yellow"/>
          <w:lang w:val="de-DE"/>
        </w:rPr>
        <w:t>Imp</w:t>
      </w:r>
      <w:proofErr w:type="spellEnd"/>
    </w:p>
    <w:p w:rsidR="002535CD" w:rsidRPr="00D33741" w:rsidRDefault="002535CD" w:rsidP="002535CD">
      <w:pPr>
        <w:spacing w:before="240" w:after="0" w:line="240" w:lineRule="auto"/>
        <w:rPr>
          <w:rFonts w:ascii="Wingdings" w:hAnsi="Wingdings"/>
          <w:sz w:val="14"/>
          <w:lang w:val="de-DE"/>
        </w:rPr>
      </w:pPr>
    </w:p>
    <w:p w:rsidR="002535CD" w:rsidRPr="00D33741" w:rsidRDefault="002535CD" w:rsidP="002535CD">
      <w:pPr>
        <w:spacing w:before="240" w:after="0"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220CB" w:rsidRPr="006220CB">
        <w:rPr>
          <w:rFonts w:ascii="Wingdings" w:hAnsi="Wingdings"/>
          <w:lang w:val="de-DE"/>
        </w:rPr>
        <w:tab/>
      </w:r>
      <w:proofErr w:type="spellStart"/>
      <w:r w:rsidR="006220CB" w:rsidRPr="006220CB">
        <w:rPr>
          <w:highlight w:val="green"/>
          <w:lang w:val="de-DE"/>
        </w:rPr>
        <w:t>ExErr</w:t>
      </w:r>
      <w:proofErr w:type="spellEnd"/>
    </w:p>
    <w:p w:rsidR="002535CD" w:rsidRPr="00D33741" w:rsidRDefault="002535CD" w:rsidP="002535CD">
      <w:pPr>
        <w:spacing w:before="240" w:after="0" w:line="240" w:lineRule="auto"/>
        <w:rPr>
          <w:rFonts w:ascii="Wingdings" w:hAnsi="Wingdings"/>
          <w:sz w:val="28"/>
          <w:lang w:val="de-DE"/>
        </w:rPr>
      </w:pPr>
    </w:p>
    <w:p w:rsidR="002535CD" w:rsidRPr="00D33741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220CB" w:rsidRPr="006220CB">
        <w:rPr>
          <w:rFonts w:ascii="Wingdings" w:hAnsi="Wingdings"/>
          <w:lang w:val="de-DE"/>
        </w:rPr>
        <w:tab/>
      </w:r>
      <w:proofErr w:type="spellStart"/>
      <w:r w:rsidR="006220CB" w:rsidRPr="006220CB">
        <w:rPr>
          <w:highlight w:val="cyan"/>
          <w:lang w:val="de-DE"/>
        </w:rPr>
        <w:t>Extr</w:t>
      </w:r>
      <w:proofErr w:type="spellEnd"/>
    </w:p>
    <w:p w:rsidR="002535CD" w:rsidRPr="00D33741" w:rsidRDefault="002535CD" w:rsidP="002535CD">
      <w:pPr>
        <w:spacing w:line="240" w:lineRule="auto"/>
        <w:rPr>
          <w:rFonts w:ascii="Wingdings" w:hAnsi="Wingdings"/>
          <w:sz w:val="10"/>
          <w:lang w:val="de-DE"/>
        </w:rPr>
      </w:pPr>
    </w:p>
    <w:p w:rsidR="002535CD" w:rsidRPr="00D33741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220CB" w:rsidRPr="006220CB">
        <w:rPr>
          <w:rFonts w:ascii="Wingdings" w:hAnsi="Wingdings"/>
          <w:lang w:val="de-DE"/>
        </w:rPr>
        <w:tab/>
      </w:r>
      <w:r w:rsidR="006220CB" w:rsidRPr="006220CB">
        <w:rPr>
          <w:highlight w:val="red"/>
          <w:lang w:val="de-DE"/>
        </w:rPr>
        <w:t>Reg</w:t>
      </w:r>
    </w:p>
    <w:p w:rsidR="002535CD" w:rsidRPr="00D33741" w:rsidRDefault="002535CD" w:rsidP="002535CD">
      <w:pPr>
        <w:spacing w:line="240" w:lineRule="auto"/>
        <w:rPr>
          <w:rFonts w:ascii="Wingdings" w:hAnsi="Wingdings"/>
          <w:lang w:val="de-DE"/>
        </w:rPr>
      </w:pPr>
    </w:p>
    <w:p w:rsidR="002535CD" w:rsidRPr="00D33741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7B6735" w:rsidRPr="0055006C">
        <w:rPr>
          <w:rFonts w:ascii="Wingdings" w:hAnsi="Wingdings"/>
          <w:lang w:val="de-DE"/>
        </w:rPr>
        <w:tab/>
      </w:r>
      <w:proofErr w:type="spellStart"/>
      <w:r w:rsidR="007B6735" w:rsidRPr="006220CB">
        <w:rPr>
          <w:highlight w:val="cyan"/>
          <w:lang w:val="de-DE"/>
        </w:rPr>
        <w:t>Extr</w:t>
      </w:r>
      <w:proofErr w:type="spellEnd"/>
    </w:p>
    <w:p w:rsidR="002535CD" w:rsidRPr="00337C9A" w:rsidRDefault="002535CD" w:rsidP="002535CD">
      <w:pPr>
        <w:spacing w:line="240" w:lineRule="auto"/>
        <w:rPr>
          <w:rFonts w:ascii="Wingdings" w:hAnsi="Wingdings"/>
          <w:sz w:val="8"/>
          <w:szCs w:val="8"/>
          <w:lang w:val="de-DE"/>
        </w:rPr>
      </w:pPr>
    </w:p>
    <w:p w:rsidR="002535CD" w:rsidRPr="00D33741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7B6735" w:rsidRPr="0055006C">
        <w:rPr>
          <w:rFonts w:ascii="Wingdings" w:hAnsi="Wingdings"/>
          <w:lang w:val="de-DE"/>
        </w:rPr>
        <w:tab/>
      </w:r>
      <w:proofErr w:type="spellStart"/>
      <w:r w:rsidR="007B6735" w:rsidRPr="006220CB">
        <w:rPr>
          <w:highlight w:val="green"/>
          <w:lang w:val="de-DE"/>
        </w:rPr>
        <w:t>ExErr</w:t>
      </w:r>
      <w:proofErr w:type="spellEnd"/>
    </w:p>
    <w:p w:rsidR="002535CD" w:rsidRPr="00337C9A" w:rsidRDefault="002535CD" w:rsidP="002535CD">
      <w:pPr>
        <w:spacing w:line="240" w:lineRule="auto"/>
        <w:rPr>
          <w:rFonts w:ascii="Wingdings" w:hAnsi="Wingdings"/>
          <w:sz w:val="8"/>
          <w:szCs w:val="8"/>
          <w:lang w:val="de-DE"/>
        </w:rPr>
      </w:pPr>
    </w:p>
    <w:p w:rsidR="002535CD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220CB" w:rsidRPr="006220CB">
        <w:rPr>
          <w:rFonts w:ascii="Wingdings" w:hAnsi="Wingdings"/>
          <w:lang w:val="de-DE"/>
        </w:rPr>
        <w:tab/>
      </w:r>
      <w:r w:rsidR="006220CB" w:rsidRPr="006220CB">
        <w:rPr>
          <w:highlight w:val="red"/>
          <w:lang w:val="de-DE"/>
        </w:rPr>
        <w:t>Reg</w:t>
      </w:r>
    </w:p>
    <w:p w:rsidR="00337C9A" w:rsidRPr="00337C9A" w:rsidRDefault="00337C9A" w:rsidP="002535CD">
      <w:pPr>
        <w:spacing w:line="240" w:lineRule="auto"/>
        <w:rPr>
          <w:rFonts w:ascii="Wingdings" w:hAnsi="Wingdings"/>
          <w:sz w:val="2"/>
          <w:szCs w:val="2"/>
          <w:lang w:val="de-DE"/>
        </w:rPr>
      </w:pPr>
    </w:p>
    <w:p w:rsidR="002535CD" w:rsidRPr="002535CD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337C9A" w:rsidRPr="0055006C">
        <w:rPr>
          <w:rFonts w:ascii="Wingdings" w:hAnsi="Wingdings"/>
          <w:lang w:val="de-DE"/>
        </w:rPr>
        <w:tab/>
      </w:r>
      <w:proofErr w:type="spellStart"/>
      <w:r w:rsidR="00337C9A" w:rsidRPr="006220CB">
        <w:rPr>
          <w:highlight w:val="green"/>
          <w:lang w:val="de-DE"/>
        </w:rPr>
        <w:t>ExErr</w:t>
      </w:r>
      <w:proofErr w:type="spellEnd"/>
    </w:p>
    <w:p w:rsidR="002535CD" w:rsidRPr="00D33741" w:rsidRDefault="002535CD" w:rsidP="002535CD">
      <w:pPr>
        <w:spacing w:line="240" w:lineRule="auto"/>
        <w:rPr>
          <w:rFonts w:ascii="Wingdings" w:hAnsi="Wingdings"/>
          <w:sz w:val="10"/>
          <w:lang w:val="de-DE"/>
        </w:rPr>
      </w:pPr>
    </w:p>
    <w:p w:rsidR="002535CD" w:rsidRPr="002535CD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220CB" w:rsidRPr="006220CB">
        <w:rPr>
          <w:rFonts w:ascii="Wingdings" w:hAnsi="Wingdings"/>
          <w:lang w:val="de-DE"/>
        </w:rPr>
        <w:tab/>
      </w:r>
      <w:r w:rsidR="006220CB" w:rsidRPr="006220CB">
        <w:rPr>
          <w:highlight w:val="red"/>
          <w:lang w:val="de-DE"/>
        </w:rPr>
        <w:t>Reg</w:t>
      </w:r>
    </w:p>
    <w:p w:rsidR="002535CD" w:rsidRPr="00D33741" w:rsidRDefault="002535CD" w:rsidP="002535CD">
      <w:pPr>
        <w:spacing w:line="240" w:lineRule="auto"/>
        <w:rPr>
          <w:rFonts w:ascii="Wingdings" w:hAnsi="Wingdings"/>
          <w:sz w:val="18"/>
          <w:lang w:val="de-DE"/>
        </w:rPr>
      </w:pPr>
    </w:p>
    <w:p w:rsidR="002535CD" w:rsidRPr="002535CD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7B6735" w:rsidRPr="0055006C">
        <w:rPr>
          <w:rFonts w:ascii="Wingdings" w:hAnsi="Wingdings"/>
          <w:lang w:val="de-DE"/>
        </w:rPr>
        <w:tab/>
      </w:r>
      <w:proofErr w:type="spellStart"/>
      <w:r w:rsidR="007B6735" w:rsidRPr="006220CB">
        <w:rPr>
          <w:highlight w:val="yellow"/>
          <w:lang w:val="de-DE"/>
        </w:rPr>
        <w:t>Imp</w:t>
      </w:r>
      <w:proofErr w:type="spellEnd"/>
    </w:p>
    <w:p w:rsidR="002535CD" w:rsidRDefault="002535CD" w:rsidP="002535CD">
      <w:pPr>
        <w:spacing w:line="240" w:lineRule="auto"/>
        <w:rPr>
          <w:rFonts w:ascii="Wingdings" w:hAnsi="Wingdings"/>
          <w:sz w:val="14"/>
          <w:lang w:val="de-DE"/>
        </w:rPr>
      </w:pPr>
    </w:p>
    <w:p w:rsidR="002535CD" w:rsidRPr="00D33741" w:rsidRDefault="002535CD" w:rsidP="002535CD">
      <w:pPr>
        <w:spacing w:line="240" w:lineRule="auto"/>
        <w:rPr>
          <w:rFonts w:ascii="Wingdings" w:hAnsi="Wingdings"/>
          <w:sz w:val="14"/>
          <w:lang w:val="de-DE"/>
        </w:rPr>
      </w:pPr>
    </w:p>
    <w:p w:rsidR="002535CD" w:rsidRPr="002535CD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7B6735" w:rsidRPr="0055006C">
        <w:rPr>
          <w:rFonts w:ascii="Wingdings" w:hAnsi="Wingdings"/>
          <w:lang w:val="de-DE"/>
        </w:rPr>
        <w:tab/>
      </w:r>
      <w:proofErr w:type="spellStart"/>
      <w:r w:rsidR="007B6735" w:rsidRPr="006220CB">
        <w:rPr>
          <w:highlight w:val="cyan"/>
          <w:lang w:val="de-DE"/>
        </w:rPr>
        <w:t>Extr</w:t>
      </w:r>
      <w:proofErr w:type="spellEnd"/>
    </w:p>
    <w:p w:rsidR="002535CD" w:rsidRPr="001B7658" w:rsidRDefault="002535CD" w:rsidP="002535CD">
      <w:pPr>
        <w:spacing w:line="240" w:lineRule="auto"/>
        <w:rPr>
          <w:rFonts w:ascii="Wingdings" w:hAnsi="Wingdings"/>
          <w:lang w:val="de-DE"/>
        </w:rPr>
      </w:pPr>
    </w:p>
    <w:p w:rsidR="002535CD" w:rsidRPr="002535CD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220CB" w:rsidRPr="0055006C">
        <w:rPr>
          <w:rFonts w:ascii="Wingdings" w:hAnsi="Wingdings"/>
          <w:lang w:val="de-DE"/>
        </w:rPr>
        <w:tab/>
      </w:r>
      <w:r w:rsidR="006220CB" w:rsidRPr="006220CB">
        <w:rPr>
          <w:highlight w:val="red"/>
          <w:lang w:val="de-DE"/>
        </w:rPr>
        <w:t>Reg</w:t>
      </w:r>
    </w:p>
    <w:p w:rsidR="00D33741" w:rsidRDefault="00D33741" w:rsidP="002535CD">
      <w:pPr>
        <w:spacing w:before="360" w:after="240" w:line="240" w:lineRule="auto"/>
        <w:rPr>
          <w:rFonts w:ascii="Wingdings" w:hAnsi="Wingdings"/>
          <w:sz w:val="14"/>
          <w:lang w:val="de-DE"/>
        </w:rPr>
      </w:pPr>
    </w:p>
    <w:p w:rsidR="002535CD" w:rsidRPr="002535CD" w:rsidRDefault="002535CD" w:rsidP="002535CD">
      <w:pPr>
        <w:spacing w:before="360" w:after="240" w:line="240" w:lineRule="auto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lastRenderedPageBreak/>
        <w:t>Ich werde</w:t>
      </w:r>
      <w:r w:rsidRPr="00D33741">
        <w:rPr>
          <w:lang w:val="de-DE"/>
        </w:rPr>
        <w:t xml:space="preserve"> oft schon wegen Kleinigkeiten wütend.</w:t>
      </w:r>
    </w:p>
    <w:p w:rsidR="00D33741" w:rsidRPr="00D33741" w:rsidRDefault="00D33741" w:rsidP="00D33741">
      <w:pPr>
        <w:pStyle w:val="Listenabsatz"/>
        <w:spacing w:before="360" w:after="240" w:line="240" w:lineRule="auto"/>
        <w:ind w:left="714"/>
        <w:rPr>
          <w:lang w:val="de-DE"/>
        </w:rPr>
      </w:pPr>
    </w:p>
    <w:p w:rsidR="00D33741" w:rsidRPr="00D33741" w:rsidRDefault="00D33741" w:rsidP="00D33741">
      <w:pPr>
        <w:pStyle w:val="Listenabsatz"/>
        <w:numPr>
          <w:ilvl w:val="0"/>
          <w:numId w:val="4"/>
        </w:numPr>
        <w:spacing w:before="360" w:after="240" w:line="240" w:lineRule="auto"/>
        <w:ind w:left="714" w:hanging="357"/>
        <w:rPr>
          <w:lang w:val="de-DE"/>
        </w:rPr>
      </w:pPr>
      <w:r>
        <w:rPr>
          <w:lang w:val="de-DE"/>
        </w:rPr>
        <w:t xml:space="preserve">Ich </w:t>
      </w:r>
      <w:r w:rsidRPr="00D33741">
        <w:rPr>
          <w:lang w:val="de-DE"/>
        </w:rPr>
        <w:t xml:space="preserve">will eine Idee sofort umsetzen, ohne lange zu planen.  </w:t>
      </w:r>
    </w:p>
    <w:p w:rsidR="009B245E" w:rsidRDefault="009B245E" w:rsidP="00283F41">
      <w:pPr>
        <w:ind w:left="360"/>
        <w:rPr>
          <w:lang w:val="de-DE"/>
        </w:rPr>
      </w:pPr>
    </w:p>
    <w:p w:rsidR="009B245E" w:rsidRDefault="009B245E" w:rsidP="00283F41">
      <w:pPr>
        <w:ind w:left="360"/>
        <w:rPr>
          <w:lang w:val="de-DE"/>
        </w:rPr>
      </w:pPr>
    </w:p>
    <w:p w:rsidR="009B245E" w:rsidRDefault="009B245E" w:rsidP="00283F41">
      <w:pPr>
        <w:ind w:left="360"/>
        <w:rPr>
          <w:lang w:val="de-DE"/>
        </w:rPr>
      </w:pPr>
    </w:p>
    <w:p w:rsidR="009B245E" w:rsidRDefault="009B245E" w:rsidP="00283F41">
      <w:pPr>
        <w:ind w:left="360"/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2535CD" w:rsidRPr="002535CD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lastRenderedPageBreak/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220CB" w:rsidRPr="0055006C">
        <w:rPr>
          <w:rFonts w:ascii="Wingdings" w:hAnsi="Wingdings"/>
          <w:lang w:val="de-DE"/>
        </w:rPr>
        <w:tab/>
      </w:r>
      <w:r w:rsidR="006220CB" w:rsidRPr="006220CB">
        <w:rPr>
          <w:highlight w:val="red"/>
          <w:lang w:val="de-DE"/>
        </w:rPr>
        <w:t>Reg</w:t>
      </w:r>
    </w:p>
    <w:p w:rsidR="002535CD" w:rsidRPr="001B7658" w:rsidRDefault="002535CD" w:rsidP="002535CD">
      <w:pPr>
        <w:spacing w:line="240" w:lineRule="auto"/>
        <w:rPr>
          <w:rFonts w:ascii="Wingdings" w:hAnsi="Wingdings"/>
          <w:lang w:val="de-DE"/>
        </w:rPr>
      </w:pPr>
    </w:p>
    <w:p w:rsidR="002535CD" w:rsidRDefault="002535CD" w:rsidP="002535CD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7B6735" w:rsidRPr="0055006C">
        <w:rPr>
          <w:rFonts w:ascii="Wingdings" w:hAnsi="Wingdings"/>
          <w:lang w:val="de-DE"/>
        </w:rPr>
        <w:tab/>
      </w:r>
      <w:proofErr w:type="spellStart"/>
      <w:r w:rsidR="007B6735" w:rsidRPr="006220CB">
        <w:rPr>
          <w:highlight w:val="yellow"/>
          <w:lang w:val="de-DE"/>
        </w:rPr>
        <w:t>Imp</w:t>
      </w:r>
      <w:proofErr w:type="spellEnd"/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D33741" w:rsidRDefault="00D33741" w:rsidP="009B245E">
      <w:pPr>
        <w:rPr>
          <w:lang w:val="de-DE"/>
        </w:rPr>
      </w:pPr>
    </w:p>
    <w:p w:rsidR="002535CD" w:rsidRDefault="002535CD" w:rsidP="009B245E">
      <w:pPr>
        <w:rPr>
          <w:lang w:val="de-DE"/>
        </w:rPr>
      </w:pPr>
    </w:p>
    <w:p w:rsidR="009B245E" w:rsidRDefault="009B245E" w:rsidP="009B245E">
      <w:pPr>
        <w:rPr>
          <w:lang w:val="de-DE"/>
        </w:rPr>
      </w:pPr>
      <w:r>
        <w:rPr>
          <w:lang w:val="de-DE"/>
        </w:rPr>
        <w:lastRenderedPageBreak/>
        <w:t>JTCI 12-18 R</w:t>
      </w:r>
    </w:p>
    <w:p w:rsidR="009B245E" w:rsidRDefault="009B245E" w:rsidP="009B245E">
      <w:pPr>
        <w:rPr>
          <w:lang w:val="de-DE"/>
        </w:rPr>
      </w:pPr>
      <w:r>
        <w:rPr>
          <w:lang w:val="de-DE"/>
        </w:rPr>
        <w:t xml:space="preserve">NV Skala </w:t>
      </w:r>
    </w:p>
    <w:p w:rsidR="009B245E" w:rsidRDefault="009B245E" w:rsidP="009B245E">
      <w:pPr>
        <w:rPr>
          <w:lang w:val="de-DE"/>
        </w:rPr>
      </w:pPr>
    </w:p>
    <w:p w:rsidR="009B245E" w:rsidRDefault="009B245E" w:rsidP="009B245E">
      <w:pPr>
        <w:rPr>
          <w:lang w:val="de-DE"/>
        </w:rPr>
      </w:pPr>
      <w:r>
        <w:rPr>
          <w:lang w:val="de-DE"/>
        </w:rPr>
        <w:t>Stimmt diese Aussage für dich?</w:t>
      </w:r>
    </w:p>
    <w:p w:rsidR="00565934" w:rsidRDefault="009B245E" w:rsidP="003A2F0C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Wenn ich etwas haben will, dann will ich es meistens sofort.</w:t>
      </w:r>
    </w:p>
    <w:p w:rsidR="003A2F0C" w:rsidRPr="003A2F0C" w:rsidRDefault="003A2F0C" w:rsidP="003A2F0C">
      <w:pPr>
        <w:pStyle w:val="Listenabsatz"/>
        <w:spacing w:line="240" w:lineRule="auto"/>
        <w:rPr>
          <w:lang w:val="de-DE"/>
        </w:rPr>
      </w:pPr>
    </w:p>
    <w:p w:rsidR="003A2F0C" w:rsidRPr="003A2F0C" w:rsidRDefault="009B245E" w:rsidP="003A2F0C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Ich sage oft einfach das, was mir zuerst in den Kopf kommt.</w:t>
      </w:r>
    </w:p>
    <w:p w:rsidR="003A2F0C" w:rsidRPr="003A2F0C" w:rsidRDefault="003A2F0C" w:rsidP="003A2F0C">
      <w:pPr>
        <w:pStyle w:val="Listenabsatz"/>
        <w:spacing w:line="240" w:lineRule="auto"/>
        <w:rPr>
          <w:lang w:val="de-DE"/>
        </w:rPr>
      </w:pPr>
    </w:p>
    <w:p w:rsidR="00565934" w:rsidRPr="008F29EA" w:rsidRDefault="00565934" w:rsidP="003A2F0C">
      <w:pPr>
        <w:pStyle w:val="Listenabsatz"/>
        <w:numPr>
          <w:ilvl w:val="0"/>
          <w:numId w:val="2"/>
        </w:numPr>
        <w:spacing w:line="240" w:lineRule="auto"/>
        <w:rPr>
          <w:color w:val="FF0000"/>
          <w:lang w:val="de-DE"/>
        </w:rPr>
      </w:pPr>
      <w:r w:rsidRPr="008F29EA">
        <w:rPr>
          <w:color w:val="FF0000"/>
          <w:lang w:val="de-DE"/>
        </w:rPr>
        <w:t>Ich denke gerne sorgfältig darüber nach, bevo</w:t>
      </w:r>
      <w:r w:rsidR="003A2F0C" w:rsidRPr="008F29EA">
        <w:rPr>
          <w:color w:val="FF0000"/>
          <w:lang w:val="de-DE"/>
        </w:rPr>
        <w:t>r ich mich für etwas entscheide.</w:t>
      </w:r>
    </w:p>
    <w:p w:rsidR="003A2F0C" w:rsidRPr="003A2F0C" w:rsidRDefault="003A2F0C" w:rsidP="003A2F0C">
      <w:pPr>
        <w:pStyle w:val="Listenabsatz"/>
        <w:spacing w:line="240" w:lineRule="auto"/>
        <w:rPr>
          <w:lang w:val="de-DE"/>
        </w:rPr>
      </w:pPr>
    </w:p>
    <w:p w:rsidR="003A2F0C" w:rsidRDefault="00565934" w:rsidP="003A2F0C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Ich mache oft etwas, ohne genau darüber nachgedacht zu haben, ob es auch funktioniert.</w:t>
      </w:r>
    </w:p>
    <w:p w:rsidR="003A2F0C" w:rsidRPr="003A2F0C" w:rsidRDefault="003A2F0C" w:rsidP="003A2F0C">
      <w:pPr>
        <w:pStyle w:val="Listenabsatz"/>
        <w:spacing w:line="240" w:lineRule="auto"/>
        <w:rPr>
          <w:lang w:val="de-DE"/>
        </w:rPr>
      </w:pPr>
    </w:p>
    <w:p w:rsidR="003A2F0C" w:rsidRPr="00935A9A" w:rsidRDefault="003A2F0C" w:rsidP="003A2F0C">
      <w:pPr>
        <w:pStyle w:val="Listenabsatz"/>
        <w:spacing w:line="240" w:lineRule="auto"/>
        <w:rPr>
          <w:sz w:val="2"/>
          <w:lang w:val="de-DE"/>
        </w:rPr>
      </w:pPr>
    </w:p>
    <w:p w:rsidR="00565934" w:rsidRDefault="00565934" w:rsidP="003A2F0C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Ich bin oft fasziniert von neuen Dingen und möchte sie sofort ausprobieren.</w:t>
      </w:r>
    </w:p>
    <w:p w:rsidR="00565934" w:rsidRDefault="00565934" w:rsidP="003A2F0C">
      <w:pPr>
        <w:pStyle w:val="Listenabsatz"/>
        <w:spacing w:line="240" w:lineRule="auto"/>
        <w:rPr>
          <w:lang w:val="de-DE"/>
        </w:rPr>
      </w:pPr>
    </w:p>
    <w:p w:rsidR="00935A9A" w:rsidRDefault="00565934" w:rsidP="00935A9A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Überraschungspartys oder spontane Aktionen machen mir besonders viel Spaß</w:t>
      </w:r>
      <w:r w:rsidR="003A2F0C">
        <w:rPr>
          <w:lang w:val="de-DE"/>
        </w:rPr>
        <w:t>.</w:t>
      </w:r>
    </w:p>
    <w:p w:rsidR="00935A9A" w:rsidRPr="00935A9A" w:rsidRDefault="00935A9A" w:rsidP="00935A9A">
      <w:pPr>
        <w:pStyle w:val="Listenabsatz"/>
        <w:rPr>
          <w:lang w:val="de-DE"/>
        </w:rPr>
      </w:pPr>
    </w:p>
    <w:p w:rsidR="00935A9A" w:rsidRPr="00935A9A" w:rsidRDefault="00935A9A" w:rsidP="00935A9A">
      <w:pPr>
        <w:pStyle w:val="Listenabsatz"/>
        <w:spacing w:line="240" w:lineRule="auto"/>
        <w:rPr>
          <w:sz w:val="2"/>
          <w:lang w:val="de-DE"/>
        </w:rPr>
      </w:pPr>
    </w:p>
    <w:p w:rsidR="00565934" w:rsidRPr="008F29EA" w:rsidRDefault="00565934" w:rsidP="003A2F0C">
      <w:pPr>
        <w:pStyle w:val="Listenabsatz"/>
        <w:numPr>
          <w:ilvl w:val="0"/>
          <w:numId w:val="2"/>
        </w:numPr>
        <w:spacing w:line="240" w:lineRule="auto"/>
        <w:rPr>
          <w:color w:val="FF0000"/>
          <w:lang w:val="de-DE"/>
        </w:rPr>
      </w:pPr>
      <w:r w:rsidRPr="008F29EA">
        <w:rPr>
          <w:color w:val="FF0000"/>
          <w:lang w:val="de-DE"/>
        </w:rPr>
        <w:t>Ich spare lieber, als dass ich mein Geld sofort ausgebe.</w:t>
      </w:r>
    </w:p>
    <w:p w:rsidR="00565934" w:rsidRDefault="00565934" w:rsidP="003A2F0C">
      <w:pPr>
        <w:pStyle w:val="Listenabsatz"/>
        <w:spacing w:line="240" w:lineRule="auto"/>
        <w:rPr>
          <w:lang w:val="de-DE"/>
        </w:rPr>
      </w:pPr>
    </w:p>
    <w:p w:rsidR="003A2F0C" w:rsidRDefault="00565934" w:rsidP="00935A9A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Ich treffe gerne schnelle Entscheidungen.</w:t>
      </w:r>
    </w:p>
    <w:p w:rsidR="00935A9A" w:rsidRPr="00935A9A" w:rsidRDefault="00935A9A" w:rsidP="00935A9A">
      <w:pPr>
        <w:pStyle w:val="Listenabsatz"/>
        <w:rPr>
          <w:lang w:val="de-DE"/>
        </w:rPr>
      </w:pPr>
    </w:p>
    <w:p w:rsidR="00935A9A" w:rsidRPr="00935A9A" w:rsidRDefault="00935A9A" w:rsidP="00935A9A">
      <w:pPr>
        <w:pStyle w:val="Listenabsatz"/>
        <w:spacing w:line="240" w:lineRule="auto"/>
        <w:rPr>
          <w:sz w:val="8"/>
          <w:lang w:val="de-DE"/>
        </w:rPr>
      </w:pPr>
    </w:p>
    <w:p w:rsidR="00565934" w:rsidRDefault="00565934" w:rsidP="003A2F0C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Wenn ich Geld habe, dann gebe ich es sofort für etwas aus.</w:t>
      </w:r>
    </w:p>
    <w:p w:rsidR="003A2F0C" w:rsidRPr="003A2F0C" w:rsidRDefault="003A2F0C" w:rsidP="003A2F0C">
      <w:pPr>
        <w:pStyle w:val="Listenabsatz"/>
        <w:spacing w:line="240" w:lineRule="auto"/>
        <w:rPr>
          <w:lang w:val="de-DE"/>
        </w:rPr>
      </w:pPr>
    </w:p>
    <w:p w:rsidR="00565934" w:rsidRPr="00565934" w:rsidRDefault="00565934" w:rsidP="003A2F0C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rPr>
          <w:lang w:val="de-DE"/>
        </w:rPr>
        <w:t>Ich habe oft spontan Lust dazu, etwas Neues oder Verrücktes zu machen.</w:t>
      </w:r>
    </w:p>
    <w:p w:rsidR="00565934" w:rsidRDefault="00565934" w:rsidP="00565934">
      <w:pPr>
        <w:rPr>
          <w:lang w:val="de-DE"/>
        </w:rPr>
      </w:pPr>
    </w:p>
    <w:p w:rsidR="00565934" w:rsidRPr="00565934" w:rsidRDefault="00565934" w:rsidP="00565934">
      <w:pPr>
        <w:rPr>
          <w:lang w:val="de-DE"/>
        </w:rPr>
      </w:pPr>
    </w:p>
    <w:p w:rsidR="003A2F0C" w:rsidRDefault="003A2F0C" w:rsidP="00565934">
      <w:pPr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3A2F0C" w:rsidP="003A2F0C">
      <w:pPr>
        <w:spacing w:after="0"/>
        <w:rPr>
          <w:sz w:val="16"/>
          <w:lang w:val="de-DE"/>
        </w:rPr>
      </w:pPr>
    </w:p>
    <w:p w:rsidR="003A2F0C" w:rsidRDefault="00565934" w:rsidP="003A2F0C">
      <w:pPr>
        <w:spacing w:after="0"/>
        <w:rPr>
          <w:lang w:val="de-DE"/>
        </w:rPr>
      </w:pPr>
      <w:r w:rsidRPr="001B7658">
        <w:rPr>
          <w:sz w:val="16"/>
          <w:lang w:val="de-DE"/>
        </w:rPr>
        <w:t xml:space="preserve">Nein    eher Nein    teils/teils   eher Ja      </w:t>
      </w:r>
      <w:proofErr w:type="spellStart"/>
      <w:r w:rsidRPr="001B7658">
        <w:rPr>
          <w:sz w:val="16"/>
          <w:lang w:val="de-DE"/>
        </w:rPr>
        <w:t>Ja</w:t>
      </w:r>
      <w:proofErr w:type="spellEnd"/>
    </w:p>
    <w:p w:rsidR="003A2F0C" w:rsidRDefault="003A2F0C" w:rsidP="003A2F0C">
      <w:pPr>
        <w:spacing w:after="0" w:line="240" w:lineRule="auto"/>
        <w:rPr>
          <w:lang w:val="de-DE"/>
        </w:rPr>
      </w:pPr>
    </w:p>
    <w:p w:rsidR="003A2F0C" w:rsidRDefault="00565934" w:rsidP="003A2F0C">
      <w:pPr>
        <w:spacing w:after="0"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C31122" w:rsidRPr="00047EDA">
        <w:rPr>
          <w:rFonts w:ascii="Wingdings" w:hAnsi="Wingdings"/>
          <w:lang w:val="de-DE"/>
        </w:rPr>
        <w:tab/>
      </w:r>
      <w:proofErr w:type="spellStart"/>
      <w:r w:rsidR="00C31122" w:rsidRPr="006220CB">
        <w:rPr>
          <w:highlight w:val="cyan"/>
          <w:lang w:val="de-DE"/>
        </w:rPr>
        <w:t>Extr</w:t>
      </w:r>
      <w:proofErr w:type="spellEnd"/>
    </w:p>
    <w:p w:rsidR="003A2F0C" w:rsidRPr="003A2F0C" w:rsidRDefault="003A2F0C" w:rsidP="003A2F0C">
      <w:pPr>
        <w:spacing w:after="0" w:line="240" w:lineRule="auto"/>
        <w:rPr>
          <w:rFonts w:ascii="Wingdings" w:hAnsi="Wingdings"/>
          <w:lang w:val="de-DE"/>
        </w:rPr>
      </w:pPr>
    </w:p>
    <w:p w:rsidR="003A2F0C" w:rsidRPr="00C31122" w:rsidRDefault="003A2F0C" w:rsidP="00565934">
      <w:pPr>
        <w:spacing w:line="240" w:lineRule="auto"/>
        <w:rPr>
          <w:sz w:val="8"/>
          <w:szCs w:val="8"/>
          <w:lang w:val="de-DE"/>
        </w:rPr>
      </w:pPr>
    </w:p>
    <w:p w:rsidR="003A2F0C" w:rsidRPr="003A2F0C" w:rsidRDefault="00565934" w:rsidP="00565934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C31122" w:rsidRPr="00047EDA">
        <w:rPr>
          <w:rFonts w:ascii="Wingdings" w:hAnsi="Wingdings"/>
          <w:lang w:val="de-DE"/>
        </w:rPr>
        <w:tab/>
      </w:r>
      <w:proofErr w:type="spellStart"/>
      <w:r w:rsidR="00C31122" w:rsidRPr="006220CB">
        <w:rPr>
          <w:highlight w:val="yellow"/>
          <w:lang w:val="de-DE"/>
        </w:rPr>
        <w:t>Imp</w:t>
      </w:r>
      <w:proofErr w:type="spellEnd"/>
    </w:p>
    <w:p w:rsidR="003A2F0C" w:rsidRPr="00935A9A" w:rsidRDefault="003A2F0C" w:rsidP="00565934">
      <w:pPr>
        <w:spacing w:line="240" w:lineRule="auto"/>
        <w:rPr>
          <w:sz w:val="12"/>
          <w:lang w:val="de-DE"/>
        </w:rPr>
      </w:pPr>
    </w:p>
    <w:p w:rsidR="003A2F0C" w:rsidRPr="003A2F0C" w:rsidRDefault="00565934" w:rsidP="00565934">
      <w:pPr>
        <w:spacing w:line="240" w:lineRule="auto"/>
        <w:rPr>
          <w:rFonts w:ascii="Wingdings" w:hAnsi="Wingdings"/>
          <w:lang w:val="de-DE"/>
        </w:rPr>
      </w:pPr>
      <w:r w:rsidRPr="00394EE1">
        <w:rPr>
          <w:rFonts w:ascii="Wingdings" w:hAnsi="Wingdings"/>
          <w:color w:val="FF0000"/>
        </w:rPr>
        <w:t></w:t>
      </w:r>
      <w:r w:rsidRPr="00394EE1">
        <w:rPr>
          <w:rFonts w:ascii="Wingdings" w:hAnsi="Wingdings"/>
          <w:color w:val="FF0000"/>
        </w:rPr>
        <w:t></w:t>
      </w:r>
      <w:r w:rsidR="00665FC8" w:rsidRPr="00394EE1">
        <w:rPr>
          <w:rFonts w:ascii="Wingdings" w:hAnsi="Wingdings"/>
          <w:color w:val="FF0000"/>
          <w:lang w:val="de-DE"/>
        </w:rPr>
        <w:tab/>
      </w:r>
      <w:r w:rsidR="0014453A" w:rsidRPr="00394EE1">
        <w:rPr>
          <w:rFonts w:ascii="Wingdings" w:hAnsi="Wingdings"/>
          <w:color w:val="FF0000"/>
        </w:rPr>
        <w:t></w:t>
      </w:r>
      <w:r w:rsidR="0014453A" w:rsidRPr="00394EE1">
        <w:rPr>
          <w:rFonts w:ascii="Wingdings" w:hAnsi="Wingdings"/>
          <w:color w:val="FF0000"/>
        </w:rPr>
        <w:t></w:t>
      </w:r>
      <w:r w:rsidR="0014453A" w:rsidRPr="00394EE1">
        <w:rPr>
          <w:rFonts w:ascii="Wingdings" w:hAnsi="Wingdings"/>
          <w:color w:val="FF0000"/>
        </w:rPr>
        <w:t></w:t>
      </w:r>
      <w:r w:rsidR="0014453A" w:rsidRPr="00394EE1">
        <w:rPr>
          <w:rFonts w:ascii="Wingdings" w:hAnsi="Wingdings"/>
          <w:color w:val="FF0000"/>
        </w:rPr>
        <w:t></w:t>
      </w:r>
      <w:r w:rsidR="0014453A" w:rsidRPr="00394EE1">
        <w:rPr>
          <w:rFonts w:ascii="Wingdings" w:hAnsi="Wingdings"/>
          <w:color w:val="FF0000"/>
        </w:rPr>
        <w:t></w:t>
      </w:r>
      <w:r w:rsidR="0014453A" w:rsidRPr="00394EE1">
        <w:rPr>
          <w:rFonts w:ascii="Wingdings" w:hAnsi="Wingdings"/>
          <w:color w:val="FF0000"/>
        </w:rPr>
        <w:t></w:t>
      </w:r>
      <w:r w:rsidR="0014453A" w:rsidRPr="00394EE1">
        <w:rPr>
          <w:rFonts w:ascii="Wingdings" w:hAnsi="Wingdings"/>
          <w:color w:val="FF0000"/>
        </w:rPr>
        <w:t></w:t>
      </w:r>
      <w:r w:rsidR="0014453A" w:rsidRPr="00394EE1">
        <w:rPr>
          <w:rFonts w:ascii="Wingdings" w:hAnsi="Wingdings"/>
          <w:color w:val="FF0000"/>
        </w:rPr>
        <w:t></w:t>
      </w:r>
      <w:r w:rsidR="0014453A" w:rsidRPr="00394EE1">
        <w:rPr>
          <w:rFonts w:ascii="Wingdings" w:hAnsi="Wingdings"/>
          <w:color w:val="FF0000"/>
        </w:rPr>
        <w:t></w:t>
      </w:r>
      <w:r w:rsidR="0014453A" w:rsidRPr="00394EE1">
        <w:rPr>
          <w:color w:val="FF0000"/>
          <w:lang w:val="de-DE"/>
        </w:rPr>
        <w:sym w:font="Wingdings" w:char="F080"/>
      </w:r>
      <w:r w:rsidR="0014453A" w:rsidRPr="00394EE1">
        <w:rPr>
          <w:color w:val="FF0000"/>
          <w:lang w:val="de-DE"/>
        </w:rPr>
        <w:tab/>
      </w:r>
      <w:r w:rsidR="0014453A">
        <w:rPr>
          <w:lang w:val="de-DE"/>
        </w:rPr>
        <w:tab/>
      </w:r>
      <w:proofErr w:type="spellStart"/>
      <w:r w:rsidR="00665FC8" w:rsidRPr="006220CB">
        <w:rPr>
          <w:highlight w:val="yellow"/>
          <w:lang w:val="de-DE"/>
        </w:rPr>
        <w:t>Imp</w:t>
      </w:r>
      <w:proofErr w:type="spellEnd"/>
    </w:p>
    <w:p w:rsidR="003A2F0C" w:rsidRDefault="003A2F0C" w:rsidP="00565934">
      <w:pPr>
        <w:spacing w:line="240" w:lineRule="auto"/>
        <w:rPr>
          <w:lang w:val="de-DE"/>
        </w:rPr>
      </w:pPr>
    </w:p>
    <w:p w:rsidR="003A2F0C" w:rsidRPr="003A2F0C" w:rsidRDefault="00565934" w:rsidP="00565934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65FC8" w:rsidRPr="00047EDA">
        <w:rPr>
          <w:rFonts w:ascii="Wingdings" w:hAnsi="Wingdings"/>
          <w:lang w:val="de-DE"/>
        </w:rPr>
        <w:tab/>
      </w:r>
      <w:proofErr w:type="spellStart"/>
      <w:r w:rsidR="00665FC8" w:rsidRPr="006220CB">
        <w:rPr>
          <w:highlight w:val="yellow"/>
          <w:lang w:val="de-DE"/>
        </w:rPr>
        <w:t>Imp</w:t>
      </w:r>
      <w:proofErr w:type="spellEnd"/>
    </w:p>
    <w:p w:rsidR="003A2F0C" w:rsidRDefault="003A2F0C" w:rsidP="00565934">
      <w:pPr>
        <w:spacing w:line="240" w:lineRule="auto"/>
        <w:rPr>
          <w:lang w:val="de-DE"/>
        </w:rPr>
      </w:pPr>
    </w:p>
    <w:p w:rsidR="00565934" w:rsidRPr="00047EDA" w:rsidRDefault="00565934" w:rsidP="00565934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665FC8" w:rsidRPr="00047EDA">
        <w:rPr>
          <w:rFonts w:ascii="Wingdings" w:hAnsi="Wingdings"/>
          <w:lang w:val="de-DE"/>
        </w:rPr>
        <w:tab/>
      </w:r>
      <w:proofErr w:type="spellStart"/>
      <w:r w:rsidR="007B2DB8" w:rsidRPr="006220CB">
        <w:rPr>
          <w:highlight w:val="green"/>
          <w:lang w:val="de-DE"/>
        </w:rPr>
        <w:t>ExErr</w:t>
      </w:r>
      <w:proofErr w:type="spellEnd"/>
    </w:p>
    <w:p w:rsidR="003A2F0C" w:rsidRPr="001B7658" w:rsidRDefault="003A2F0C" w:rsidP="00565934">
      <w:pPr>
        <w:spacing w:line="240" w:lineRule="auto"/>
        <w:rPr>
          <w:rFonts w:ascii="Wingdings" w:hAnsi="Wingdings"/>
          <w:lang w:val="de-DE"/>
        </w:rPr>
      </w:pPr>
    </w:p>
    <w:p w:rsidR="003A2F0C" w:rsidRPr="001B7658" w:rsidRDefault="003A2F0C" w:rsidP="003A2F0C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047EDA" w:rsidRPr="00047EDA">
        <w:rPr>
          <w:rFonts w:ascii="Wingdings" w:hAnsi="Wingdings"/>
          <w:lang w:val="de-DE"/>
        </w:rPr>
        <w:tab/>
      </w:r>
      <w:proofErr w:type="spellStart"/>
      <w:r w:rsidR="00047EDA" w:rsidRPr="006220CB">
        <w:rPr>
          <w:highlight w:val="green"/>
          <w:lang w:val="de-DE"/>
        </w:rPr>
        <w:t>ExErr</w:t>
      </w:r>
      <w:proofErr w:type="spellEnd"/>
    </w:p>
    <w:p w:rsidR="003A2F0C" w:rsidRPr="00955F05" w:rsidRDefault="003A2F0C" w:rsidP="00565934">
      <w:pPr>
        <w:spacing w:line="240" w:lineRule="auto"/>
        <w:rPr>
          <w:sz w:val="32"/>
          <w:szCs w:val="32"/>
          <w:lang w:val="de-DE"/>
        </w:rPr>
      </w:pPr>
    </w:p>
    <w:p w:rsidR="003A2F0C" w:rsidRPr="003A2F0C" w:rsidRDefault="00565934" w:rsidP="00047EDA">
      <w:pPr>
        <w:spacing w:after="0" w:line="240" w:lineRule="auto"/>
        <w:rPr>
          <w:rFonts w:ascii="Wingdings" w:hAnsi="Wingdings"/>
          <w:lang w:val="de-DE"/>
        </w:rPr>
      </w:pPr>
      <w:r w:rsidRPr="00356DB7">
        <w:rPr>
          <w:rFonts w:ascii="Wingdings" w:hAnsi="Wingdings"/>
          <w:color w:val="FF0000"/>
        </w:rPr>
        <w:t></w:t>
      </w:r>
      <w:r w:rsidRPr="00356DB7">
        <w:rPr>
          <w:rFonts w:ascii="Wingdings" w:hAnsi="Wingdings"/>
          <w:color w:val="FF0000"/>
        </w:rPr>
        <w:t></w:t>
      </w:r>
      <w:r w:rsidR="00047EDA" w:rsidRPr="00356DB7">
        <w:rPr>
          <w:rFonts w:ascii="Wingdings" w:hAnsi="Wingdings"/>
          <w:color w:val="FF0000"/>
          <w:lang w:val="de-DE"/>
        </w:rPr>
        <w:tab/>
      </w:r>
      <w:r w:rsidR="009D0A9D" w:rsidRPr="00356DB7">
        <w:rPr>
          <w:rFonts w:ascii="Wingdings" w:hAnsi="Wingdings"/>
          <w:color w:val="FF0000"/>
        </w:rPr>
        <w:t></w:t>
      </w:r>
      <w:r w:rsidR="009D0A9D" w:rsidRPr="00356DB7">
        <w:rPr>
          <w:rFonts w:ascii="Wingdings" w:hAnsi="Wingdings"/>
          <w:color w:val="FF0000"/>
        </w:rPr>
        <w:t></w:t>
      </w:r>
      <w:r w:rsidR="009D0A9D" w:rsidRPr="00356DB7">
        <w:rPr>
          <w:rFonts w:ascii="Wingdings" w:hAnsi="Wingdings"/>
          <w:color w:val="FF0000"/>
        </w:rPr>
        <w:t></w:t>
      </w:r>
      <w:r w:rsidR="009D0A9D" w:rsidRPr="00356DB7">
        <w:rPr>
          <w:rFonts w:ascii="Wingdings" w:hAnsi="Wingdings"/>
          <w:color w:val="FF0000"/>
        </w:rPr>
        <w:t></w:t>
      </w:r>
      <w:r w:rsidR="009D0A9D" w:rsidRPr="00356DB7">
        <w:rPr>
          <w:rFonts w:ascii="Wingdings" w:hAnsi="Wingdings"/>
          <w:color w:val="FF0000"/>
        </w:rPr>
        <w:t></w:t>
      </w:r>
      <w:r w:rsidR="009D0A9D" w:rsidRPr="00356DB7">
        <w:rPr>
          <w:rFonts w:ascii="Wingdings" w:hAnsi="Wingdings"/>
          <w:color w:val="FF0000"/>
        </w:rPr>
        <w:t></w:t>
      </w:r>
      <w:r w:rsidR="009D0A9D" w:rsidRPr="00356DB7">
        <w:rPr>
          <w:rFonts w:ascii="Wingdings" w:hAnsi="Wingdings"/>
          <w:color w:val="FF0000"/>
        </w:rPr>
        <w:t></w:t>
      </w:r>
      <w:r w:rsidR="009D0A9D" w:rsidRPr="00356DB7">
        <w:rPr>
          <w:rFonts w:ascii="Wingdings" w:hAnsi="Wingdings"/>
          <w:color w:val="FF0000"/>
        </w:rPr>
        <w:t></w:t>
      </w:r>
      <w:r w:rsidR="009D0A9D" w:rsidRPr="00356DB7">
        <w:rPr>
          <w:rFonts w:ascii="Wingdings" w:hAnsi="Wingdings"/>
          <w:color w:val="FF0000"/>
        </w:rPr>
        <w:t></w:t>
      </w:r>
      <w:r w:rsidR="009D0A9D" w:rsidRPr="00356DB7">
        <w:rPr>
          <w:color w:val="FF0000"/>
          <w:lang w:val="de-DE"/>
        </w:rPr>
        <w:sym w:font="Wingdings" w:char="F080"/>
      </w:r>
      <w:r w:rsidR="009D0A9D" w:rsidRPr="00356DB7">
        <w:rPr>
          <w:color w:val="FF0000"/>
          <w:lang w:val="de-DE"/>
        </w:rPr>
        <w:tab/>
      </w:r>
      <w:r w:rsidR="009D0A9D">
        <w:rPr>
          <w:lang w:val="de-DE"/>
        </w:rPr>
        <w:tab/>
      </w:r>
      <w:proofErr w:type="spellStart"/>
      <w:r w:rsidR="00047EDA" w:rsidRPr="006220CB">
        <w:rPr>
          <w:highlight w:val="cyan"/>
          <w:lang w:val="de-DE"/>
        </w:rPr>
        <w:t>Extr</w:t>
      </w:r>
      <w:proofErr w:type="spellEnd"/>
    </w:p>
    <w:p w:rsidR="003A2F0C" w:rsidRPr="00955F05" w:rsidRDefault="003A2F0C" w:rsidP="00565934">
      <w:pPr>
        <w:spacing w:line="240" w:lineRule="auto"/>
        <w:rPr>
          <w:sz w:val="28"/>
          <w:szCs w:val="28"/>
          <w:lang w:val="de-DE"/>
        </w:rPr>
      </w:pPr>
    </w:p>
    <w:p w:rsidR="00565934" w:rsidRPr="009D0A9D" w:rsidRDefault="00565934" w:rsidP="00565934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1934A2" w:rsidRPr="009D0A9D">
        <w:rPr>
          <w:rFonts w:ascii="Wingdings" w:hAnsi="Wingdings"/>
          <w:lang w:val="de-DE"/>
        </w:rPr>
        <w:tab/>
      </w:r>
      <w:proofErr w:type="spellStart"/>
      <w:r w:rsidR="001934A2" w:rsidRPr="006220CB">
        <w:rPr>
          <w:highlight w:val="yellow"/>
          <w:lang w:val="de-DE"/>
        </w:rPr>
        <w:t>Imp</w:t>
      </w:r>
      <w:proofErr w:type="spellEnd"/>
    </w:p>
    <w:p w:rsidR="003A2F0C" w:rsidRDefault="003A2F0C" w:rsidP="00565934">
      <w:pPr>
        <w:spacing w:line="240" w:lineRule="auto"/>
        <w:rPr>
          <w:lang w:val="de-DE"/>
        </w:rPr>
      </w:pPr>
    </w:p>
    <w:p w:rsidR="00565934" w:rsidRPr="009D0A9D" w:rsidRDefault="00565934" w:rsidP="00565934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1C6E6B" w:rsidRPr="009D0A9D">
        <w:rPr>
          <w:rFonts w:ascii="Wingdings" w:hAnsi="Wingdings"/>
          <w:lang w:val="de-DE"/>
        </w:rPr>
        <w:tab/>
      </w:r>
      <w:proofErr w:type="spellStart"/>
      <w:r w:rsidR="001C6E6B" w:rsidRPr="006220CB">
        <w:rPr>
          <w:highlight w:val="cyan"/>
          <w:lang w:val="de-DE"/>
        </w:rPr>
        <w:t>Extr</w:t>
      </w:r>
      <w:proofErr w:type="spellEnd"/>
    </w:p>
    <w:p w:rsidR="003A2F0C" w:rsidRDefault="003A2F0C" w:rsidP="00565934">
      <w:pPr>
        <w:spacing w:line="240" w:lineRule="auto"/>
        <w:rPr>
          <w:lang w:val="de-DE"/>
        </w:rPr>
      </w:pPr>
    </w:p>
    <w:p w:rsidR="00565934" w:rsidRPr="001B7658" w:rsidRDefault="00565934" w:rsidP="00565934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1C6E6B" w:rsidRPr="009D0A9D">
        <w:rPr>
          <w:rFonts w:ascii="Wingdings" w:hAnsi="Wingdings"/>
          <w:lang w:val="de-DE"/>
        </w:rPr>
        <w:tab/>
      </w:r>
      <w:proofErr w:type="spellStart"/>
      <w:r w:rsidR="001C6E6B" w:rsidRPr="006220CB">
        <w:rPr>
          <w:highlight w:val="green"/>
          <w:lang w:val="de-DE"/>
        </w:rPr>
        <w:t>ExErr</w:t>
      </w:r>
      <w:proofErr w:type="spellEnd"/>
    </w:p>
    <w:p w:rsidR="003A2F0C" w:rsidRDefault="003A2F0C" w:rsidP="003A2F0C">
      <w:pPr>
        <w:pStyle w:val="Listenabsatz"/>
        <w:rPr>
          <w:lang w:val="de-DE"/>
        </w:rPr>
      </w:pPr>
    </w:p>
    <w:p w:rsidR="003A2F0C" w:rsidRDefault="003A2F0C" w:rsidP="003A2F0C">
      <w:pPr>
        <w:pStyle w:val="Listenabsatz"/>
        <w:rPr>
          <w:lang w:val="de-DE"/>
        </w:rPr>
      </w:pPr>
    </w:p>
    <w:p w:rsidR="003A2F0C" w:rsidRDefault="003A2F0C" w:rsidP="003A2F0C">
      <w:pPr>
        <w:pStyle w:val="Listenabsatz"/>
        <w:rPr>
          <w:lang w:val="de-DE"/>
        </w:rPr>
      </w:pPr>
    </w:p>
    <w:p w:rsidR="003A2F0C" w:rsidRDefault="003A2F0C" w:rsidP="003A2F0C">
      <w:pPr>
        <w:pStyle w:val="Listenabsatz"/>
        <w:rPr>
          <w:lang w:val="de-DE"/>
        </w:rPr>
      </w:pPr>
    </w:p>
    <w:p w:rsidR="003A2F0C" w:rsidRDefault="003A2F0C" w:rsidP="003A2F0C">
      <w:pPr>
        <w:pStyle w:val="Listenabsatz"/>
        <w:rPr>
          <w:lang w:val="de-DE"/>
        </w:rPr>
      </w:pPr>
    </w:p>
    <w:p w:rsidR="003A2F0C" w:rsidRPr="00703AB7" w:rsidRDefault="003A2F0C" w:rsidP="00703AB7">
      <w:pPr>
        <w:rPr>
          <w:lang w:val="de-DE"/>
        </w:rPr>
      </w:pPr>
    </w:p>
    <w:p w:rsidR="00703AB7" w:rsidRPr="00703AB7" w:rsidRDefault="00703AB7" w:rsidP="00703AB7">
      <w:pPr>
        <w:rPr>
          <w:lang w:val="de-DE"/>
        </w:rPr>
      </w:pPr>
    </w:p>
    <w:p w:rsidR="00263950" w:rsidRDefault="00565934" w:rsidP="00703AB7">
      <w:pPr>
        <w:pStyle w:val="Listenabsatz"/>
        <w:numPr>
          <w:ilvl w:val="0"/>
          <w:numId w:val="2"/>
        </w:numPr>
        <w:rPr>
          <w:lang w:val="de-DE"/>
        </w:rPr>
      </w:pPr>
      <w:r w:rsidRPr="00263950">
        <w:rPr>
          <w:lang w:val="de-DE"/>
        </w:rPr>
        <w:lastRenderedPageBreak/>
        <w:t>Wenn mich etwas neugierig macht, dann sind mir auch Gefahren oder Verbote egal.</w:t>
      </w:r>
    </w:p>
    <w:p w:rsidR="00935A9A" w:rsidRPr="00935A9A" w:rsidRDefault="00935A9A" w:rsidP="00935A9A">
      <w:pPr>
        <w:pStyle w:val="Listenabsatz"/>
        <w:rPr>
          <w:sz w:val="14"/>
          <w:lang w:val="de-DE"/>
        </w:rPr>
      </w:pPr>
    </w:p>
    <w:p w:rsidR="003A2F0C" w:rsidRPr="008F29EA" w:rsidRDefault="00565934" w:rsidP="00263950">
      <w:pPr>
        <w:pStyle w:val="Listenabsatz"/>
        <w:numPr>
          <w:ilvl w:val="0"/>
          <w:numId w:val="2"/>
        </w:numPr>
        <w:rPr>
          <w:color w:val="FF0000"/>
          <w:lang w:val="de-DE"/>
        </w:rPr>
      </w:pPr>
      <w:r w:rsidRPr="008F29EA">
        <w:rPr>
          <w:color w:val="FF0000"/>
          <w:lang w:val="de-DE"/>
        </w:rPr>
        <w:t>Ich bemühe mich sehr, Regeln einzuhalten.</w:t>
      </w:r>
    </w:p>
    <w:p w:rsidR="003A2F0C" w:rsidRPr="003A2F0C" w:rsidRDefault="003A2F0C" w:rsidP="003A2F0C">
      <w:pPr>
        <w:pStyle w:val="Listenabsatz"/>
        <w:rPr>
          <w:lang w:val="de-DE"/>
        </w:rPr>
      </w:pPr>
    </w:p>
    <w:p w:rsidR="00935A9A" w:rsidRDefault="00565934" w:rsidP="00935A9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Ich lasse mich schnell für neue Ide</w:t>
      </w:r>
      <w:r w:rsidR="00935A9A">
        <w:rPr>
          <w:lang w:val="de-DE"/>
        </w:rPr>
        <w:t>en und Aktivitäten begeistern.</w:t>
      </w:r>
    </w:p>
    <w:p w:rsidR="00935A9A" w:rsidRPr="00935A9A" w:rsidRDefault="00935A9A" w:rsidP="00935A9A">
      <w:pPr>
        <w:pStyle w:val="Listenabsatz"/>
        <w:rPr>
          <w:lang w:val="de-DE"/>
        </w:rPr>
      </w:pPr>
    </w:p>
    <w:p w:rsidR="00935A9A" w:rsidRPr="00935A9A" w:rsidRDefault="00935A9A" w:rsidP="00935A9A">
      <w:pPr>
        <w:pStyle w:val="Listenabsatz"/>
        <w:rPr>
          <w:sz w:val="2"/>
          <w:lang w:val="de-DE"/>
        </w:rPr>
      </w:pPr>
    </w:p>
    <w:p w:rsidR="003A2F0C" w:rsidRDefault="00565934" w:rsidP="00703AB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Regeln reizen mich dazu, sie zu überschreiten. </w:t>
      </w:r>
    </w:p>
    <w:p w:rsidR="00935A9A" w:rsidRPr="00703AB7" w:rsidRDefault="00935A9A" w:rsidP="00935A9A">
      <w:pPr>
        <w:pStyle w:val="Listenabsatz"/>
        <w:rPr>
          <w:lang w:val="de-DE"/>
        </w:rPr>
      </w:pPr>
    </w:p>
    <w:p w:rsidR="00565934" w:rsidRDefault="00565934" w:rsidP="0026395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Ich mache oft Sachen, die ich eigentlich nicht tun darf. </w:t>
      </w:r>
    </w:p>
    <w:p w:rsidR="009B245E" w:rsidRDefault="009B245E" w:rsidP="00283F41">
      <w:pPr>
        <w:ind w:left="360"/>
        <w:rPr>
          <w:lang w:val="de-DE"/>
        </w:rPr>
      </w:pPr>
    </w:p>
    <w:p w:rsidR="00703AB7" w:rsidRDefault="00703AB7" w:rsidP="00283F41">
      <w:pPr>
        <w:ind w:left="360"/>
        <w:rPr>
          <w:lang w:val="de-DE"/>
        </w:rPr>
      </w:pPr>
    </w:p>
    <w:p w:rsidR="00703AB7" w:rsidRDefault="00703AB7" w:rsidP="00283F41">
      <w:pPr>
        <w:ind w:left="360"/>
        <w:rPr>
          <w:lang w:val="de-DE"/>
        </w:rPr>
      </w:pPr>
    </w:p>
    <w:p w:rsidR="00703AB7" w:rsidRPr="006963AA" w:rsidRDefault="00FE70C6" w:rsidP="00283F41">
      <w:pPr>
        <w:ind w:left="360"/>
        <w:rPr>
          <w:b/>
          <w:lang w:val="de-DE"/>
        </w:rPr>
      </w:pPr>
      <w:r w:rsidRPr="006963AA">
        <w:rPr>
          <w:b/>
          <w:lang w:val="de-DE"/>
        </w:rPr>
        <w:t>NV Subskalen:</w:t>
      </w:r>
    </w:p>
    <w:p w:rsidR="00703AB7" w:rsidRDefault="00743C17" w:rsidP="00283F41">
      <w:pPr>
        <w:ind w:left="360"/>
        <w:rPr>
          <w:lang w:val="de-DE"/>
        </w:rPr>
      </w:pPr>
      <w:r>
        <w:rPr>
          <w:lang w:val="de-DE"/>
        </w:rPr>
        <w:t>NV1: Explorative E</w:t>
      </w:r>
      <w:r w:rsidR="00FE70C6">
        <w:rPr>
          <w:lang w:val="de-DE"/>
        </w:rPr>
        <w:t>rregbarkeit</w:t>
      </w:r>
      <w:r>
        <w:rPr>
          <w:lang w:val="de-DE"/>
        </w:rPr>
        <w:t xml:space="preserve"> </w:t>
      </w:r>
      <w:r w:rsidRPr="00743C17">
        <w:rPr>
          <w:highlight w:val="green"/>
          <w:lang w:val="de-DE"/>
        </w:rPr>
        <w:t>(</w:t>
      </w:r>
      <w:proofErr w:type="spellStart"/>
      <w:r w:rsidRPr="00743C17">
        <w:rPr>
          <w:highlight w:val="green"/>
          <w:lang w:val="de-DE"/>
        </w:rPr>
        <w:t>ExErr</w:t>
      </w:r>
      <w:proofErr w:type="spellEnd"/>
      <w:r w:rsidRPr="00743C17">
        <w:rPr>
          <w:highlight w:val="green"/>
          <w:lang w:val="de-DE"/>
        </w:rPr>
        <w:t>)</w:t>
      </w:r>
    </w:p>
    <w:p w:rsidR="00703AB7" w:rsidRDefault="00743C17" w:rsidP="00283F41">
      <w:pPr>
        <w:ind w:left="360"/>
        <w:rPr>
          <w:lang w:val="de-DE"/>
        </w:rPr>
      </w:pPr>
      <w:r>
        <w:rPr>
          <w:lang w:val="de-DE"/>
        </w:rPr>
        <w:t xml:space="preserve">NV2: Impulsivität </w:t>
      </w:r>
      <w:r w:rsidRPr="00743C17">
        <w:rPr>
          <w:highlight w:val="yellow"/>
          <w:lang w:val="de-DE"/>
        </w:rPr>
        <w:t>(</w:t>
      </w:r>
      <w:proofErr w:type="spellStart"/>
      <w:r w:rsidRPr="00743C17">
        <w:rPr>
          <w:highlight w:val="yellow"/>
          <w:lang w:val="de-DE"/>
        </w:rPr>
        <w:t>Imp</w:t>
      </w:r>
      <w:proofErr w:type="spellEnd"/>
      <w:r w:rsidRPr="00743C17">
        <w:rPr>
          <w:highlight w:val="yellow"/>
          <w:lang w:val="de-DE"/>
        </w:rPr>
        <w:t>)</w:t>
      </w:r>
    </w:p>
    <w:p w:rsidR="00703AB7" w:rsidRDefault="00743C17" w:rsidP="00283F41">
      <w:pPr>
        <w:ind w:left="360"/>
        <w:rPr>
          <w:lang w:val="de-DE"/>
        </w:rPr>
      </w:pPr>
      <w:r>
        <w:rPr>
          <w:lang w:val="de-DE"/>
        </w:rPr>
        <w:t xml:space="preserve">NV3: Extravaganz </w:t>
      </w:r>
      <w:r w:rsidRPr="00743C17">
        <w:rPr>
          <w:highlight w:val="cyan"/>
          <w:lang w:val="de-DE"/>
        </w:rPr>
        <w:t>(</w:t>
      </w:r>
      <w:proofErr w:type="spellStart"/>
      <w:r w:rsidRPr="00743C17">
        <w:rPr>
          <w:highlight w:val="cyan"/>
          <w:lang w:val="de-DE"/>
        </w:rPr>
        <w:t>Extr</w:t>
      </w:r>
      <w:proofErr w:type="spellEnd"/>
      <w:r w:rsidRPr="00743C17">
        <w:rPr>
          <w:highlight w:val="cyan"/>
          <w:lang w:val="de-DE"/>
        </w:rPr>
        <w:t>)</w:t>
      </w:r>
    </w:p>
    <w:p w:rsidR="00703AB7" w:rsidRDefault="00743C17" w:rsidP="00283F41">
      <w:pPr>
        <w:ind w:left="360"/>
        <w:rPr>
          <w:lang w:val="de-DE"/>
        </w:rPr>
      </w:pPr>
      <w:r>
        <w:rPr>
          <w:lang w:val="de-DE"/>
        </w:rPr>
        <w:t xml:space="preserve">NV4: Regellosigkeit </w:t>
      </w:r>
      <w:r w:rsidRPr="00743C17">
        <w:rPr>
          <w:highlight w:val="red"/>
          <w:lang w:val="de-DE"/>
        </w:rPr>
        <w:t>(Reg)</w:t>
      </w:r>
    </w:p>
    <w:p w:rsidR="00703AB7" w:rsidRDefault="00703AB7" w:rsidP="00283F41">
      <w:pPr>
        <w:ind w:left="360"/>
        <w:rPr>
          <w:lang w:val="de-DE"/>
        </w:rPr>
      </w:pPr>
    </w:p>
    <w:p w:rsidR="00703AB7" w:rsidRDefault="00703AB7" w:rsidP="00283F41">
      <w:pPr>
        <w:ind w:left="360"/>
        <w:rPr>
          <w:lang w:val="de-DE"/>
        </w:rPr>
      </w:pPr>
    </w:p>
    <w:p w:rsidR="00703AB7" w:rsidRDefault="00703AB7" w:rsidP="00283F41">
      <w:pPr>
        <w:ind w:left="360"/>
        <w:rPr>
          <w:lang w:val="de-DE"/>
        </w:rPr>
      </w:pPr>
    </w:p>
    <w:p w:rsidR="00703AB7" w:rsidRDefault="00703AB7" w:rsidP="00283F41">
      <w:pPr>
        <w:ind w:left="360"/>
        <w:rPr>
          <w:lang w:val="de-DE"/>
        </w:rPr>
      </w:pPr>
    </w:p>
    <w:p w:rsidR="00703AB7" w:rsidRDefault="00703AB7" w:rsidP="00283F41">
      <w:pPr>
        <w:ind w:left="360"/>
        <w:rPr>
          <w:lang w:val="de-DE"/>
        </w:rPr>
      </w:pPr>
    </w:p>
    <w:p w:rsidR="00703AB7" w:rsidRDefault="00703AB7" w:rsidP="00703AB7">
      <w:pPr>
        <w:spacing w:line="240" w:lineRule="auto"/>
        <w:rPr>
          <w:lang w:val="de-DE"/>
        </w:rPr>
      </w:pPr>
    </w:p>
    <w:p w:rsidR="00703AB7" w:rsidRDefault="00703AB7" w:rsidP="00703AB7">
      <w:pPr>
        <w:spacing w:line="240" w:lineRule="auto"/>
        <w:rPr>
          <w:lang w:val="de-DE"/>
        </w:rPr>
      </w:pPr>
    </w:p>
    <w:p w:rsidR="00703AB7" w:rsidRDefault="00703AB7" w:rsidP="00703AB7">
      <w:pPr>
        <w:spacing w:line="240" w:lineRule="auto"/>
        <w:rPr>
          <w:lang w:val="de-DE"/>
        </w:rPr>
      </w:pPr>
    </w:p>
    <w:p w:rsidR="00703AB7" w:rsidRDefault="00703AB7" w:rsidP="00703AB7">
      <w:pPr>
        <w:spacing w:line="240" w:lineRule="auto"/>
        <w:rPr>
          <w:lang w:val="de-DE"/>
        </w:rPr>
      </w:pPr>
    </w:p>
    <w:p w:rsidR="00703AB7" w:rsidRDefault="00703AB7" w:rsidP="00703AB7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lastRenderedPageBreak/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4205B6" w:rsidRPr="009C13CD">
        <w:rPr>
          <w:rFonts w:ascii="Wingdings" w:hAnsi="Wingdings"/>
          <w:lang w:val="de-DE"/>
        </w:rPr>
        <w:tab/>
      </w:r>
      <w:r w:rsidR="004205B6" w:rsidRPr="006220CB">
        <w:rPr>
          <w:highlight w:val="red"/>
          <w:lang w:val="de-DE"/>
        </w:rPr>
        <w:t>Reg</w:t>
      </w:r>
    </w:p>
    <w:p w:rsidR="00703AB7" w:rsidRPr="00935A9A" w:rsidRDefault="00703AB7" w:rsidP="00703AB7">
      <w:pPr>
        <w:spacing w:line="240" w:lineRule="auto"/>
        <w:rPr>
          <w:rFonts w:ascii="Wingdings" w:hAnsi="Wingdings"/>
          <w:sz w:val="36"/>
          <w:lang w:val="de-DE"/>
        </w:rPr>
      </w:pPr>
    </w:p>
    <w:p w:rsidR="00703AB7" w:rsidRPr="00703AB7" w:rsidRDefault="009C13CD" w:rsidP="00703AB7">
      <w:pPr>
        <w:spacing w:line="240" w:lineRule="auto"/>
        <w:rPr>
          <w:rFonts w:ascii="Wingdings" w:hAnsi="Wingdings"/>
          <w:lang w:val="de-DE"/>
        </w:rPr>
      </w:pPr>
      <w:r w:rsidRPr="00573688">
        <w:rPr>
          <w:rFonts w:ascii="Wingdings" w:hAnsi="Wingdings"/>
          <w:color w:val="FF0000"/>
        </w:rPr>
        <w:t></w:t>
      </w:r>
      <w:r w:rsidR="00703AB7" w:rsidRPr="00573688">
        <w:rPr>
          <w:color w:val="FF0000"/>
          <w:lang w:val="de-DE"/>
        </w:rPr>
        <w:t xml:space="preserve">          </w:t>
      </w:r>
      <w:r w:rsidRPr="00573688">
        <w:rPr>
          <w:rFonts w:ascii="Wingdings" w:hAnsi="Wingdings"/>
          <w:color w:val="FF0000"/>
        </w:rPr>
        <w:t></w:t>
      </w:r>
      <w:r w:rsidR="00703AB7" w:rsidRPr="00573688">
        <w:rPr>
          <w:rFonts w:ascii="Wingdings" w:hAnsi="Wingdings"/>
          <w:color w:val="FF0000"/>
        </w:rPr>
        <w:t></w:t>
      </w:r>
      <w:r w:rsidR="00703AB7" w:rsidRPr="00573688">
        <w:rPr>
          <w:rFonts w:ascii="Wingdings" w:hAnsi="Wingdings"/>
          <w:color w:val="FF0000"/>
        </w:rPr>
        <w:t></w:t>
      </w:r>
      <w:r w:rsidRPr="00573688">
        <w:rPr>
          <w:rFonts w:ascii="Wingdings" w:hAnsi="Wingdings"/>
          <w:color w:val="FF0000"/>
        </w:rPr>
        <w:t></w:t>
      </w:r>
      <w:r w:rsidR="00703AB7" w:rsidRPr="00573688">
        <w:rPr>
          <w:rFonts w:ascii="Wingdings" w:hAnsi="Wingdings"/>
          <w:color w:val="FF0000"/>
        </w:rPr>
        <w:t></w:t>
      </w:r>
      <w:r w:rsidRPr="00573688">
        <w:rPr>
          <w:rFonts w:ascii="Wingdings" w:hAnsi="Wingdings"/>
          <w:color w:val="FF0000"/>
        </w:rPr>
        <w:t></w:t>
      </w:r>
      <w:r w:rsidRPr="00573688">
        <w:rPr>
          <w:rFonts w:ascii="Wingdings" w:hAnsi="Wingdings"/>
          <w:color w:val="FF0000"/>
        </w:rPr>
        <w:t></w:t>
      </w:r>
      <w:r w:rsidRPr="00573688">
        <w:rPr>
          <w:rFonts w:ascii="Wingdings" w:hAnsi="Wingdings"/>
          <w:color w:val="FF0000"/>
        </w:rPr>
        <w:t></w:t>
      </w:r>
      <w:r w:rsidRPr="00573688">
        <w:rPr>
          <w:rFonts w:ascii="Wingdings" w:hAnsi="Wingdings"/>
          <w:color w:val="FF0000"/>
        </w:rPr>
        <w:t></w:t>
      </w:r>
      <w:r w:rsidRPr="00573688">
        <w:rPr>
          <w:color w:val="FF0000"/>
          <w:lang w:val="de-DE"/>
        </w:rPr>
        <w:sym w:font="Wingdings" w:char="F080"/>
      </w:r>
      <w:r>
        <w:rPr>
          <w:lang w:val="de-DE"/>
        </w:rPr>
        <w:tab/>
      </w:r>
      <w:r>
        <w:rPr>
          <w:rFonts w:ascii="Wingdings" w:hAnsi="Wingdings"/>
        </w:rPr>
        <w:tab/>
      </w:r>
      <w:r w:rsidR="00876094" w:rsidRPr="006220CB">
        <w:rPr>
          <w:highlight w:val="red"/>
          <w:lang w:val="de-DE"/>
        </w:rPr>
        <w:t>Reg</w:t>
      </w:r>
    </w:p>
    <w:p w:rsidR="00703AB7" w:rsidRPr="00935A9A" w:rsidRDefault="00703AB7" w:rsidP="00703AB7">
      <w:pPr>
        <w:spacing w:line="240" w:lineRule="auto"/>
        <w:rPr>
          <w:sz w:val="28"/>
          <w:lang w:val="de-DE"/>
        </w:rPr>
      </w:pPr>
    </w:p>
    <w:p w:rsidR="00703AB7" w:rsidRPr="009C13CD" w:rsidRDefault="00703AB7" w:rsidP="00703AB7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876094" w:rsidRPr="009C13CD">
        <w:rPr>
          <w:rFonts w:ascii="Wingdings" w:hAnsi="Wingdings"/>
          <w:lang w:val="de-DE"/>
        </w:rPr>
        <w:tab/>
      </w:r>
      <w:proofErr w:type="spellStart"/>
      <w:r w:rsidR="00876094" w:rsidRPr="006220CB">
        <w:rPr>
          <w:highlight w:val="green"/>
          <w:lang w:val="de-DE"/>
        </w:rPr>
        <w:t>ExErr</w:t>
      </w:r>
      <w:proofErr w:type="spellEnd"/>
    </w:p>
    <w:p w:rsidR="00703AB7" w:rsidRPr="00935A9A" w:rsidRDefault="00703AB7" w:rsidP="00703AB7">
      <w:pPr>
        <w:spacing w:line="240" w:lineRule="auto"/>
        <w:rPr>
          <w:sz w:val="28"/>
          <w:lang w:val="de-DE"/>
        </w:rPr>
      </w:pPr>
    </w:p>
    <w:p w:rsidR="00703AB7" w:rsidRPr="00703AB7" w:rsidRDefault="00703AB7" w:rsidP="00703AB7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876094" w:rsidRPr="009C13CD">
        <w:rPr>
          <w:rFonts w:ascii="Wingdings" w:hAnsi="Wingdings"/>
          <w:lang w:val="de-DE"/>
        </w:rPr>
        <w:tab/>
      </w:r>
      <w:r w:rsidR="00876094" w:rsidRPr="006220CB">
        <w:rPr>
          <w:highlight w:val="red"/>
          <w:lang w:val="de-DE"/>
        </w:rPr>
        <w:t>Reg</w:t>
      </w:r>
    </w:p>
    <w:p w:rsidR="00703AB7" w:rsidRPr="00935A9A" w:rsidRDefault="00703AB7" w:rsidP="00703AB7">
      <w:pPr>
        <w:spacing w:line="240" w:lineRule="auto"/>
        <w:rPr>
          <w:sz w:val="32"/>
          <w:lang w:val="de-DE"/>
        </w:rPr>
      </w:pPr>
    </w:p>
    <w:p w:rsidR="00703AB7" w:rsidRPr="001B7658" w:rsidRDefault="00703AB7" w:rsidP="00703AB7">
      <w:pPr>
        <w:spacing w:line="240" w:lineRule="auto"/>
        <w:rPr>
          <w:rFonts w:ascii="Wingdings" w:hAnsi="Wingdings"/>
          <w:lang w:val="de-DE"/>
        </w:rPr>
      </w:pPr>
      <w:r>
        <w:rPr>
          <w:lang w:val="de-DE"/>
        </w:rPr>
        <w:sym w:font="Wingdings" w:char="F080"/>
      </w:r>
      <w:r>
        <w:rPr>
          <w:lang w:val="de-DE"/>
        </w:rPr>
        <w:t xml:space="preserve">          </w:t>
      </w:r>
      <w:r w:rsidRPr="00F74602">
        <w:rPr>
          <w:rFonts w:ascii="Wingdings" w:hAnsi="Wingdings"/>
        </w:rPr>
        <w:t>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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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Pr="00F74602">
        <w:rPr>
          <w:rFonts w:ascii="Wingdings" w:hAnsi="Wingdings"/>
        </w:rPr>
        <w:t></w:t>
      </w:r>
      <w:r>
        <w:rPr>
          <w:rFonts w:ascii="Wingdings" w:hAnsi="Wingdings"/>
        </w:rPr>
        <w:t></w:t>
      </w:r>
      <w:r w:rsidR="00876094" w:rsidRPr="009C13CD">
        <w:rPr>
          <w:rFonts w:ascii="Wingdings" w:hAnsi="Wingdings"/>
          <w:lang w:val="de-DE"/>
        </w:rPr>
        <w:tab/>
      </w:r>
      <w:r w:rsidR="00876094" w:rsidRPr="006220CB">
        <w:rPr>
          <w:highlight w:val="red"/>
          <w:lang w:val="de-DE"/>
        </w:rPr>
        <w:t>Reg</w:t>
      </w:r>
    </w:p>
    <w:p w:rsidR="00703AB7" w:rsidRPr="00283F41" w:rsidRDefault="00703AB7" w:rsidP="00283F41">
      <w:pPr>
        <w:ind w:left="360"/>
        <w:rPr>
          <w:lang w:val="de-DE"/>
        </w:rPr>
      </w:pPr>
    </w:p>
    <w:sectPr w:rsidR="00703AB7" w:rsidRPr="00283F41" w:rsidSect="001B76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134" w:left="1417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35D" w:rsidRDefault="0006435D" w:rsidP="0006435D">
      <w:pPr>
        <w:spacing w:after="0" w:line="240" w:lineRule="auto"/>
      </w:pPr>
      <w:r>
        <w:separator/>
      </w:r>
    </w:p>
  </w:endnote>
  <w:endnote w:type="continuationSeparator" w:id="0">
    <w:p w:rsidR="0006435D" w:rsidRDefault="0006435D" w:rsidP="0006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5D" w:rsidRDefault="0006435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5D" w:rsidRDefault="0006435D">
    <w:pPr>
      <w:pStyle w:val="Fuzeil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5D" w:rsidRDefault="000643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35D" w:rsidRDefault="0006435D" w:rsidP="0006435D">
      <w:pPr>
        <w:spacing w:after="0" w:line="240" w:lineRule="auto"/>
      </w:pPr>
      <w:r>
        <w:separator/>
      </w:r>
    </w:p>
  </w:footnote>
  <w:footnote w:type="continuationSeparator" w:id="0">
    <w:p w:rsidR="0006435D" w:rsidRDefault="0006435D" w:rsidP="0006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5D" w:rsidRDefault="0006435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5D" w:rsidRDefault="0006435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5D" w:rsidRDefault="0006435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0A9D"/>
    <w:multiLevelType w:val="hybridMultilevel"/>
    <w:tmpl w:val="3D9A9F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D29D9"/>
    <w:multiLevelType w:val="hybridMultilevel"/>
    <w:tmpl w:val="9544E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40C1A"/>
    <w:multiLevelType w:val="hybridMultilevel"/>
    <w:tmpl w:val="3D9A9F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62"/>
    <w:multiLevelType w:val="hybridMultilevel"/>
    <w:tmpl w:val="9544E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F4"/>
    <w:rsid w:val="00015F9B"/>
    <w:rsid w:val="00047EDA"/>
    <w:rsid w:val="0006435D"/>
    <w:rsid w:val="000742F0"/>
    <w:rsid w:val="0014453A"/>
    <w:rsid w:val="001934A2"/>
    <w:rsid w:val="001B7658"/>
    <w:rsid w:val="001C6E6B"/>
    <w:rsid w:val="002535CD"/>
    <w:rsid w:val="00263950"/>
    <w:rsid w:val="00283F41"/>
    <w:rsid w:val="00337C9A"/>
    <w:rsid w:val="00356DB7"/>
    <w:rsid w:val="00394EE1"/>
    <w:rsid w:val="003A2F0C"/>
    <w:rsid w:val="003A3EE3"/>
    <w:rsid w:val="004205B6"/>
    <w:rsid w:val="004A45E6"/>
    <w:rsid w:val="004D2DE9"/>
    <w:rsid w:val="004D5A3E"/>
    <w:rsid w:val="0055006C"/>
    <w:rsid w:val="00565934"/>
    <w:rsid w:val="0056706C"/>
    <w:rsid w:val="00573688"/>
    <w:rsid w:val="006220CB"/>
    <w:rsid w:val="00653256"/>
    <w:rsid w:val="00665FC8"/>
    <w:rsid w:val="006963AA"/>
    <w:rsid w:val="00703AB7"/>
    <w:rsid w:val="00743C17"/>
    <w:rsid w:val="007B2DB8"/>
    <w:rsid w:val="007B6735"/>
    <w:rsid w:val="00860A87"/>
    <w:rsid w:val="00876094"/>
    <w:rsid w:val="008A6C80"/>
    <w:rsid w:val="008F29EA"/>
    <w:rsid w:val="00916B20"/>
    <w:rsid w:val="00935A9A"/>
    <w:rsid w:val="00955F05"/>
    <w:rsid w:val="009B245E"/>
    <w:rsid w:val="009C13CD"/>
    <w:rsid w:val="009D0A9D"/>
    <w:rsid w:val="00B15B2F"/>
    <w:rsid w:val="00B8525A"/>
    <w:rsid w:val="00C21AB2"/>
    <w:rsid w:val="00C31122"/>
    <w:rsid w:val="00D33741"/>
    <w:rsid w:val="00F37EF4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7E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64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435D"/>
  </w:style>
  <w:style w:type="paragraph" w:styleId="Fuzeile">
    <w:name w:val="footer"/>
    <w:basedOn w:val="Standard"/>
    <w:link w:val="FuzeileZchn"/>
    <w:uiPriority w:val="99"/>
    <w:unhideWhenUsed/>
    <w:rsid w:val="00064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43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7E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64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435D"/>
  </w:style>
  <w:style w:type="paragraph" w:styleId="Fuzeile">
    <w:name w:val="footer"/>
    <w:basedOn w:val="Standard"/>
    <w:link w:val="FuzeileZchn"/>
    <w:uiPriority w:val="99"/>
    <w:unhideWhenUsed/>
    <w:rsid w:val="00064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4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F8D3FA0</Template>
  <TotalTime>0</TotalTime>
  <Pages>5</Pages>
  <Words>591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Magdeburg A.ö.R.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PC-Account :kkjpstud</dc:creator>
  <cp:lastModifiedBy>PC-Account :kkjpstud</cp:lastModifiedBy>
  <cp:revision>35</cp:revision>
  <dcterms:created xsi:type="dcterms:W3CDTF">2017-07-19T12:15:00Z</dcterms:created>
  <dcterms:modified xsi:type="dcterms:W3CDTF">2017-07-27T15:03:00Z</dcterms:modified>
</cp:coreProperties>
</file>